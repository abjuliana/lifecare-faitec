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9935E" w14:textId="77777777" w:rsidR="000A2436" w:rsidRDefault="006A7E89" w:rsidP="00C4488F">
      <w:pPr>
        <w:pStyle w:val="Ttulo"/>
        <w:pBdr>
          <w:left w:val="double" w:sz="18" w:space="2" w:color="1F4E79" w:themeColor="accent1" w:themeShade="80"/>
        </w:pBdr>
      </w:pPr>
      <w:r>
        <w:t>P</w:t>
      </w:r>
      <w:r w:rsidR="00A42468">
        <w:t xml:space="preserve">rojeto </w:t>
      </w:r>
      <w:r>
        <w:t>I</w:t>
      </w:r>
      <w:r w:rsidR="00815846">
        <w:t>nterdisciplinar 202</w:t>
      </w:r>
      <w:r w:rsidR="00F10C99">
        <w:t>3</w:t>
      </w:r>
    </w:p>
    <w:p w14:paraId="258732B9" w14:textId="77777777" w:rsidR="006E5425" w:rsidRPr="002C5A42" w:rsidRDefault="00DC42DA" w:rsidP="00C4488F">
      <w:pPr>
        <w:pStyle w:val="Ttulo"/>
        <w:pBdr>
          <w:left w:val="double" w:sz="18" w:space="2" w:color="1F4E79" w:themeColor="accent1" w:themeShade="80"/>
        </w:pBdr>
      </w:pPr>
      <w:r>
        <w:t xml:space="preserve">DECLARAÇÃO DE </w:t>
      </w:r>
      <w:r w:rsidR="00E52D6C">
        <w:t>Escopo dE</w:t>
      </w:r>
      <w:r w:rsidR="00E96407" w:rsidRPr="002C5A42">
        <w:t xml:space="preserve"> projeto</w:t>
      </w:r>
      <w:r w:rsidR="000A2436">
        <w:t xml:space="preserve"> </w:t>
      </w:r>
    </w:p>
    <w:sdt>
      <w:sdtPr>
        <w:id w:val="216403978"/>
        <w:placeholder>
          <w:docPart w:val="E914DB9B81AE47DDB5A0D55CB0F3A877"/>
        </w:placeholder>
        <w:date w:fullDate="2023-02-08T00:00:00Z">
          <w:dateFormat w:val="dd/MM/yyyy"/>
          <w:lid w:val="pt-BR"/>
          <w:storeMappedDataAs w:val="dateTime"/>
          <w:calendar w:val="gregorian"/>
        </w:date>
      </w:sdtPr>
      <w:sdtContent>
        <w:p w14:paraId="4EB1B82D" w14:textId="77777777" w:rsidR="006E5425" w:rsidRPr="002C5A42" w:rsidRDefault="00F10C99" w:rsidP="00C4488F">
          <w:pPr>
            <w:pStyle w:val="Subttulo"/>
            <w:pBdr>
              <w:left w:val="double" w:sz="18" w:space="2" w:color="1F4E79" w:themeColor="accent1" w:themeShade="80"/>
            </w:pBdr>
          </w:pPr>
          <w:r>
            <w:t>08/02/2023</w:t>
          </w:r>
        </w:p>
      </w:sdtContent>
    </w:sdt>
    <w:p w14:paraId="12F36F71" w14:textId="77777777" w:rsidR="006E5425" w:rsidRPr="002C5A42" w:rsidRDefault="008A725A">
      <w:pPr>
        <w:pStyle w:val="Ttulo1"/>
      </w:pPr>
      <w:r>
        <w:t>Life care</w:t>
      </w:r>
    </w:p>
    <w:p w14:paraId="2006F468" w14:textId="77777777" w:rsidR="005072D0" w:rsidRDefault="006A7E89" w:rsidP="005072D0">
      <w:pPr>
        <w:pStyle w:val="Ttulo2"/>
      </w:pPr>
      <w:r>
        <w:t>Contextualização</w:t>
      </w:r>
      <w:r w:rsidR="008D087E">
        <w:t xml:space="preserve"> </w:t>
      </w:r>
    </w:p>
    <w:p w14:paraId="45DAEFA8" w14:textId="5AE73049" w:rsidR="00C4488F" w:rsidRPr="00543AB9" w:rsidRDefault="00C4488F" w:rsidP="00C4488F">
      <w:pPr>
        <w:spacing w:after="0" w:line="240" w:lineRule="auto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O sistema Life Care será </w:t>
      </w:r>
      <w:r w:rsidR="00543AB9"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desenvolvido para</w:t>
      </w: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facilitar o acompanhamento e controle da rotina de um idoso, com o objetivo de ajudar o idoso a manter uma rotina saudável e organizada, ao mesmo tempo em que oferece segurança e tranquilidade aos familiares e cuidadores. O sistema pode ser composto por diferentes ferramentas e recursos que permitem monitorar as atividades diárias do idoso e fornecer informações importantes em tempo real.</w:t>
      </w:r>
    </w:p>
    <w:p w14:paraId="7B28CA82" w14:textId="77777777" w:rsidR="00C4488F" w:rsidRPr="00543AB9" w:rsidRDefault="00C4488F" w:rsidP="00C4488F">
      <w:pPr>
        <w:spacing w:after="0" w:line="240" w:lineRule="auto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</w:p>
    <w:p w14:paraId="66EDCC31" w14:textId="5CB1DEEC" w:rsidR="00C4488F" w:rsidRPr="00543AB9" w:rsidRDefault="00C4488F" w:rsidP="00C448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O processo de transição demográfica tem afetado diretamente a pirâmide etária brasileira. </w:t>
      </w:r>
      <w:r w:rsidR="00543AB9"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Há alguns anos</w:t>
      </w: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 ela apresentava base larga e o topo estreito, indicando uma presença maior de jovens e crianças na população. Hoje em dia, a pirâmide apresenta um equilíbrio. Pode-se dizer que dentro de algumas décadas o Brasil possuirá mais adultos e idosos do que crianças e jovens. Tal característica já é vista nos países desenvolvidos da Europa.</w:t>
      </w:r>
    </w:p>
    <w:p w14:paraId="4BBF7474" w14:textId="620CF7A7" w:rsidR="00C4488F" w:rsidRPr="00543AB9" w:rsidRDefault="00C4488F" w:rsidP="00C448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A taxa de natalidade tem diminuído consideravelmente nas últimas décadas, devido a fatores como a maior adoção e divulgação de métodos anticoncepcionais eficientes e também a maior presença da mulher no mercado de trabalho. Nas décadas de 50/60, um casal possuía cerca de 4 a 6 filhos, </w:t>
      </w:r>
      <w:r w:rsidR="00543AB9"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enquanto</w:t>
      </w: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atualmente, a média caiu para 1 ou 2 filhos.</w:t>
      </w:r>
    </w:p>
    <w:p w14:paraId="0AE35B43" w14:textId="730129FA" w:rsidR="00C4488F" w:rsidRPr="00543AB9" w:rsidRDefault="00C4488F" w:rsidP="00C448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A taxa de mortalidade também vem caindo em nosso país. Com as melhorias e avanços na área de medicina e na qualidade de vida da população, as pessoas passaram a viver mais. </w:t>
      </w:r>
      <w:r w:rsidR="00543AB9"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Enquanto</w:t>
      </w: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na década de 90 a expectativa de vida era de 66 anos, atualmente ela pulou para 72 anos, aproximadamente.</w:t>
      </w:r>
    </w:p>
    <w:p w14:paraId="4F30DA01" w14:textId="77777777" w:rsidR="00C4488F" w:rsidRPr="00543AB9" w:rsidRDefault="00C4488F" w:rsidP="00C4488F">
      <w:pPr>
        <w:spacing w:after="0" w:line="240" w:lineRule="auto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Com base nos dados citados acima percebe-se que o envelhecimento da população vem aumentando a cada ano e com isso se faz necessário um software para o monitoramento do cuidado de idosos, para que além de atender essa população que vem crescendo consideravelmente , também atenda a família e/ou responsável  do idoso que muitas das vezes precisa monitorar de forma assídua o acompanhamento médico, alimentação, prática de exercícios, uso de medicamentos, entre outras demandas de um idoso com cuidados especiais, esse monitoramento demanda tempo e esforço. O software irá facilitar o acesso às informações da rotina do idoso, sendo necessário sempre um cuidador atualizar a cada atividade para a família e/ou responsável ter conhecimento. </w:t>
      </w:r>
    </w:p>
    <w:p w14:paraId="202828D7" w14:textId="77777777" w:rsidR="00C4488F" w:rsidRPr="00543AB9" w:rsidRDefault="00C4488F" w:rsidP="00C4488F">
      <w:pPr>
        <w:spacing w:after="0" w:line="240" w:lineRule="auto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</w:p>
    <w:p w14:paraId="3FB376BB" w14:textId="77777777" w:rsidR="00C4488F" w:rsidRPr="00543AB9" w:rsidRDefault="00C4488F" w:rsidP="00C4488F">
      <w:pPr>
        <w:spacing w:after="0" w:line="240" w:lineRule="auto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Além disso, o sistema irá atender a economia prateada que é a parte da economia que é relevante para as necessidades e demandas dos idosos, e que de acordo com a Exame vem sofrendo uma falta de produtos que atendam à essa economia.</w:t>
      </w:r>
    </w:p>
    <w:p w14:paraId="62DEA75E" w14:textId="77777777" w:rsidR="00C4488F" w:rsidRPr="00543AB9" w:rsidRDefault="00C4488F" w:rsidP="00C4488F">
      <w:pPr>
        <w:spacing w:after="0" w:line="240" w:lineRule="auto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</w:p>
    <w:p w14:paraId="12C7AD46" w14:textId="77777777" w:rsidR="00C4488F" w:rsidRPr="00543AB9" w:rsidRDefault="00C4488F" w:rsidP="00C4488F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Fontes </w:t>
      </w:r>
      <w:hyperlink r:id="rId9" w:history="1">
        <w:r w:rsidRPr="00543AB9">
          <w:rPr>
            <w:rFonts w:ascii="Times New Roman" w:eastAsia="Times New Roman" w:hAnsi="Times New Roman" w:cs="Times New Roman"/>
            <w:iCs/>
            <w:color w:val="1155CC"/>
            <w:sz w:val="24"/>
            <w:szCs w:val="24"/>
            <w:u w:val="single"/>
          </w:rPr>
          <w:t>https://descomplica.com.br/blog/geografia-populacional-transicao-demografica-e-piramide-etaria/</w:t>
        </w:r>
      </w:hyperlink>
      <w:hyperlink r:id="rId10" w:history="1">
        <w:r w:rsidRPr="00543AB9">
          <w:rPr>
            <w:rFonts w:ascii="Times New Roman" w:eastAsia="Times New Roman" w:hAnsi="Times New Roman" w:cs="Times New Roman"/>
            <w:iCs/>
            <w:color w:val="1155CC"/>
            <w:sz w:val="24"/>
            <w:szCs w:val="24"/>
            <w:u w:val="single"/>
          </w:rPr>
          <w:t>https://exame.com/bussola/por-que-ainda-faltam-produtos-para-atender-a-economia-prateada/</w:t>
        </w:r>
      </w:hyperlink>
    </w:p>
    <w:p w14:paraId="114F0E08" w14:textId="77777777" w:rsidR="006E5425" w:rsidRPr="00543AB9" w:rsidRDefault="008D087E">
      <w:pPr>
        <w:pStyle w:val="Ttulo2"/>
        <w:rPr>
          <w:rFonts w:ascii="Times New Roman" w:hAnsi="Times New Roman" w:cs="Times New Roman"/>
          <w:iCs/>
          <w:szCs w:val="24"/>
        </w:rPr>
      </w:pPr>
      <w:r w:rsidRPr="00543AB9">
        <w:rPr>
          <w:rFonts w:ascii="Times New Roman" w:hAnsi="Times New Roman" w:cs="Times New Roman"/>
          <w:iCs/>
          <w:szCs w:val="24"/>
        </w:rPr>
        <w:lastRenderedPageBreak/>
        <w:t>Problematização</w:t>
      </w:r>
    </w:p>
    <w:p w14:paraId="20D9F3D8" w14:textId="357DC37C" w:rsidR="00C4488F" w:rsidRPr="00543AB9" w:rsidRDefault="00C4488F" w:rsidP="00C4488F">
      <w:pPr>
        <w:spacing w:before="240" w:after="240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  <w:t xml:space="preserve">A problematização do acompanhamento da rotina de um idoso é uma questão muito relevante </w:t>
      </w:r>
      <w:r w:rsidR="00543AB9" w:rsidRPr="00543AB9"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  <w:t>atualmente</w:t>
      </w:r>
      <w:r w:rsidRPr="00543AB9"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  <w:t>, uma vez que a população mundial está envelhecendo e, consequentemente, há um aumento na demanda por cuidados com idosos.</w:t>
      </w:r>
    </w:p>
    <w:p w14:paraId="646C5C04" w14:textId="77777777" w:rsidR="00C4488F" w:rsidRPr="00543AB9" w:rsidRDefault="00C4488F" w:rsidP="00C4488F">
      <w:pPr>
        <w:spacing w:before="240" w:after="240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  <w:t>Entre os principais desafios enfrentados pelos familiares e cuidadores de idosos, estão a dificuldade em garantir que a rotina diária do idoso seja seguida corretamente, a preocupação em garantir que o idoso tenha uma alimentação adequada, o cuidado com a higiene pessoal e a administração de medicamentos.</w:t>
      </w:r>
    </w:p>
    <w:p w14:paraId="2C12E849" w14:textId="77777777" w:rsidR="00C4488F" w:rsidRPr="00543AB9" w:rsidRDefault="00C4488F" w:rsidP="00C4488F">
      <w:pPr>
        <w:spacing w:before="240" w:after="240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  <w:t>Além disso, a dificuldade em acompanhar a rotina do idoso pode levar a problemas de saúde e segurança, como quedas, desidratação, desnutrição e esquecimento de medicamentos.</w:t>
      </w:r>
    </w:p>
    <w:p w14:paraId="6C660265" w14:textId="77777777" w:rsidR="00C4488F" w:rsidRPr="00543AB9" w:rsidRDefault="00C4488F" w:rsidP="00C4488F">
      <w:pPr>
        <w:spacing w:before="240" w:after="240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  <w:t>Portanto, é importante desenvolver estratégias efetivas para acompanhar a rotina de um idoso, incluindo a utilização de tecnologias assistivas, a contratação de cuidadores profissionais, a comunicação frequente com os familiares e a realização de visitas periódicas ao médico para avaliação da saúde do idoso.</w:t>
      </w:r>
    </w:p>
    <w:p w14:paraId="2076E0A4" w14:textId="77777777" w:rsidR="00C4488F" w:rsidRPr="00543AB9" w:rsidRDefault="00C4488F" w:rsidP="00C4488F">
      <w:pPr>
        <w:spacing w:before="240" w:after="240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</w:p>
    <w:p w14:paraId="0B94C87A" w14:textId="77777777" w:rsidR="00087D1D" w:rsidRPr="00543AB9" w:rsidRDefault="006A7E89" w:rsidP="00F1777A">
      <w:pPr>
        <w:pStyle w:val="Ttulo2"/>
        <w:rPr>
          <w:rFonts w:ascii="Times New Roman" w:hAnsi="Times New Roman" w:cs="Times New Roman"/>
          <w:iCs/>
          <w:szCs w:val="24"/>
        </w:rPr>
      </w:pPr>
      <w:r w:rsidRPr="00543AB9">
        <w:rPr>
          <w:rFonts w:ascii="Times New Roman" w:hAnsi="Times New Roman" w:cs="Times New Roman"/>
          <w:iCs/>
          <w:szCs w:val="24"/>
        </w:rPr>
        <w:t>Objetivo</w:t>
      </w:r>
      <w:r w:rsidR="002F5967" w:rsidRPr="00543AB9">
        <w:rPr>
          <w:rFonts w:ascii="Times New Roman" w:hAnsi="Times New Roman" w:cs="Times New Roman"/>
          <w:iCs/>
          <w:szCs w:val="24"/>
        </w:rPr>
        <w:t>(s)</w:t>
      </w:r>
      <w:r w:rsidR="00F87689" w:rsidRPr="00543AB9">
        <w:rPr>
          <w:rFonts w:ascii="Times New Roman" w:hAnsi="Times New Roman" w:cs="Times New Roman"/>
          <w:iCs/>
          <w:szCs w:val="24"/>
        </w:rPr>
        <w:t xml:space="preserve"> Geral e Específicos</w:t>
      </w:r>
    </w:p>
    <w:p w14:paraId="65DB9C14" w14:textId="77777777" w:rsidR="00C4488F" w:rsidRPr="00543AB9" w:rsidRDefault="00C4488F" w:rsidP="00C4488F">
      <w:pPr>
        <w:spacing w:after="0" w:line="240" w:lineRule="auto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O principal objetivo do projeto é fornecer um sistema que possa ajudar no monitoramento da rotina do idoso, oferecendo um registro para todas as atividades diárias e um controle pelo familiar e/ou responsável, em tempo real de todos os cuidados.</w:t>
      </w:r>
    </w:p>
    <w:p w14:paraId="34FF881A" w14:textId="77777777" w:rsidR="00C4488F" w:rsidRPr="00543AB9" w:rsidRDefault="00C4488F" w:rsidP="00C4488F">
      <w:pPr>
        <w:spacing w:after="0" w:line="240" w:lineRule="auto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</w:p>
    <w:p w14:paraId="4A15294F" w14:textId="7858E3C3" w:rsidR="00C4488F" w:rsidRPr="00543AB9" w:rsidRDefault="00C4488F" w:rsidP="00C4488F">
      <w:pPr>
        <w:spacing w:after="0" w:line="240" w:lineRule="auto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São atividades principais e cuidados especiais que terão o registro: alimentação , atividades físicas, remédios </w:t>
      </w:r>
      <w:r w:rsidR="00543AB9"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frequentes, acompanhamento</w:t>
      </w: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médico, cuidados especiais específicos para casos particulares como : medição de glicemia para diabéticos , medição da oxigenação no sangue para idosos com doenças pulmonares ou cardíacas, entre outras especificações. </w:t>
      </w:r>
    </w:p>
    <w:p w14:paraId="28DE89B4" w14:textId="77777777" w:rsidR="00C4488F" w:rsidRPr="00543AB9" w:rsidRDefault="00C4488F" w:rsidP="00C4488F">
      <w:pPr>
        <w:spacing w:after="0" w:line="240" w:lineRule="auto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  <w:br/>
      </w:r>
    </w:p>
    <w:p w14:paraId="7C55753C" w14:textId="77777777" w:rsidR="00C4488F" w:rsidRPr="00543AB9" w:rsidRDefault="00C4488F" w:rsidP="00C4488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Aumentar a satisfação dos clientes - O projeto tem como objetivo aumentar a satisfação dos clientes que buscam serviços de cuidados para idosos, fornecendo um sistema moderno e inovador que possa atender às necessidades específicas do público idoso.</w:t>
      </w:r>
    </w:p>
    <w:p w14:paraId="757F7D7F" w14:textId="226BF23A" w:rsidR="00C4488F" w:rsidRDefault="00C4488F" w:rsidP="00C4488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Facilitar o trabalho dos cuidadores - Outro objetivo importante do projeto é fornecer ferramentas que possam ajudar os cuidadores a lidar com as demandas diárias do trabalho, permitindo que eles trabalhem de forma mais eficiente e ofereçam um serviço de maior qualidade.</w:t>
      </w:r>
    </w:p>
    <w:p w14:paraId="22385AFC" w14:textId="67074D10" w:rsidR="00543AB9" w:rsidRDefault="00543AB9" w:rsidP="00543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1E243EA6" w14:textId="6F8425FE" w:rsidR="00543AB9" w:rsidRDefault="00543AB9" w:rsidP="00543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3BB26A40" w14:textId="46A2DF28" w:rsidR="00543AB9" w:rsidRDefault="00543AB9" w:rsidP="00543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7157ED6D" w14:textId="77777777" w:rsidR="00543AB9" w:rsidRPr="00543AB9" w:rsidRDefault="00543AB9" w:rsidP="00543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36FE7756" w14:textId="77777777" w:rsidR="00087D1D" w:rsidRPr="00543AB9" w:rsidRDefault="0015297D" w:rsidP="0057492A">
      <w:pPr>
        <w:pStyle w:val="Ttulo2"/>
        <w:rPr>
          <w:rFonts w:ascii="Times New Roman" w:hAnsi="Times New Roman" w:cs="Times New Roman"/>
          <w:iCs/>
          <w:szCs w:val="24"/>
        </w:rPr>
      </w:pPr>
      <w:r w:rsidRPr="00543AB9">
        <w:rPr>
          <w:rFonts w:ascii="Times New Roman" w:hAnsi="Times New Roman" w:cs="Times New Roman"/>
          <w:iCs/>
          <w:szCs w:val="24"/>
        </w:rPr>
        <w:lastRenderedPageBreak/>
        <w:t>Justificativa</w:t>
      </w:r>
    </w:p>
    <w:p w14:paraId="5B34DE01" w14:textId="77777777" w:rsidR="00C4488F" w:rsidRPr="00543AB9" w:rsidRDefault="00C4488F" w:rsidP="00C4488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Melhoria da qualidade de vida dos idosos: o sistema permite monitorar a saúde e o bem-estar dos idosos, fornecendo informações valiosas para que os cuidadores possam oferecer assistência personalizada e, assim, melhorar a qualidade de vida dos idosos.</w:t>
      </w:r>
    </w:p>
    <w:p w14:paraId="1635BC4F" w14:textId="77777777" w:rsidR="00C4488F" w:rsidRPr="00543AB9" w:rsidRDefault="00C4488F" w:rsidP="00C4488F">
      <w:pPr>
        <w:spacing w:after="0" w:line="240" w:lineRule="auto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  <w:br/>
      </w:r>
    </w:p>
    <w:p w14:paraId="2685E46A" w14:textId="77777777" w:rsidR="00C4488F" w:rsidRPr="00543AB9" w:rsidRDefault="00C4488F" w:rsidP="00C4488F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Aumento da eficiência do cuidado: o sistema permite que os cuidadores tenham uma visão completa e atualizada da saúde e do bem-estar dos idosos, o que aumenta a eficiência do cuidado e ajuda a evitar problemas de saúde.</w:t>
      </w:r>
    </w:p>
    <w:p w14:paraId="79987572" w14:textId="77777777" w:rsidR="00C4488F" w:rsidRPr="00543AB9" w:rsidRDefault="00C4488F" w:rsidP="00C4488F">
      <w:pPr>
        <w:spacing w:after="0" w:line="240" w:lineRule="auto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  <w:br/>
      </w:r>
    </w:p>
    <w:p w14:paraId="68DE866E" w14:textId="77777777" w:rsidR="00C4488F" w:rsidRPr="00543AB9" w:rsidRDefault="00C4488F" w:rsidP="00C4488F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Maior segurança e tranquilidade para os familiares: o sistema permite que os familiares monitorem a saúde e o bem-estar dos idosos à distância, o que aumenta a tranquilidade e a segurança deles, principalmente em casos de emergência.</w:t>
      </w:r>
    </w:p>
    <w:p w14:paraId="3BD81915" w14:textId="77777777" w:rsidR="00C4488F" w:rsidRPr="00543AB9" w:rsidRDefault="00C4488F" w:rsidP="00C4488F">
      <w:pPr>
        <w:spacing w:after="0" w:line="240" w:lineRule="auto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  <w:br/>
      </w:r>
    </w:p>
    <w:p w14:paraId="6C46FC6A" w14:textId="77777777" w:rsidR="00C4488F" w:rsidRPr="00543AB9" w:rsidRDefault="00C4488F" w:rsidP="00C4488F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Fortalecimento dos laços familiares: o sistema permite que os familiares participem ativamente do cuidado dos idosos, o que fortalece os laços familiares e aumenta a coesão familiar.</w:t>
      </w:r>
    </w:p>
    <w:p w14:paraId="7A4E5AC7" w14:textId="77777777" w:rsidR="002107AE" w:rsidRPr="00543AB9" w:rsidRDefault="006A7E89" w:rsidP="002107AE">
      <w:pPr>
        <w:pStyle w:val="Ttulo2"/>
        <w:rPr>
          <w:rFonts w:ascii="Times New Roman" w:hAnsi="Times New Roman" w:cs="Times New Roman"/>
          <w:iCs/>
          <w:szCs w:val="24"/>
        </w:rPr>
      </w:pPr>
      <w:r w:rsidRPr="00543AB9">
        <w:rPr>
          <w:rFonts w:ascii="Times New Roman" w:hAnsi="Times New Roman" w:cs="Times New Roman"/>
          <w:iCs/>
          <w:szCs w:val="24"/>
        </w:rPr>
        <w:t>Stak</w:t>
      </w:r>
      <w:r w:rsidR="00515972" w:rsidRPr="00543AB9">
        <w:rPr>
          <w:rFonts w:ascii="Times New Roman" w:hAnsi="Times New Roman" w:cs="Times New Roman"/>
          <w:iCs/>
          <w:szCs w:val="24"/>
        </w:rPr>
        <w:t>e</w:t>
      </w:r>
      <w:r w:rsidRPr="00543AB9">
        <w:rPr>
          <w:rFonts w:ascii="Times New Roman" w:hAnsi="Times New Roman" w:cs="Times New Roman"/>
          <w:iCs/>
          <w:szCs w:val="24"/>
        </w:rPr>
        <w:t>holder</w:t>
      </w:r>
      <w:r w:rsidR="00A04870" w:rsidRPr="00543AB9">
        <w:rPr>
          <w:rFonts w:ascii="Times New Roman" w:hAnsi="Times New Roman" w:cs="Times New Roman"/>
          <w:iCs/>
          <w:szCs w:val="24"/>
        </w:rPr>
        <w:t>s</w:t>
      </w:r>
    </w:p>
    <w:p w14:paraId="2AFD7044" w14:textId="77777777" w:rsidR="00C4488F" w:rsidRPr="00543AB9" w:rsidRDefault="00C4488F" w:rsidP="00C4488F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-</w:t>
      </w: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Responsáveis e/ou familiares de idosos em home </w:t>
      </w:r>
      <w:proofErr w:type="spellStart"/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care</w:t>
      </w:r>
      <w:proofErr w:type="spellEnd"/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/ asilos </w:t>
      </w:r>
    </w:p>
    <w:p w14:paraId="57C8B0CD" w14:textId="77777777" w:rsidR="00C4488F" w:rsidRPr="00543AB9" w:rsidRDefault="00C4488F" w:rsidP="00C4488F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- </w:t>
      </w: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Cuidador de idosos </w:t>
      </w:r>
    </w:p>
    <w:p w14:paraId="493388FB" w14:textId="77777777" w:rsidR="00C4488F" w:rsidRPr="00543AB9" w:rsidRDefault="00C4488F" w:rsidP="00C4488F">
      <w:pPr>
        <w:spacing w:after="0" w:line="240" w:lineRule="auto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</w:p>
    <w:p w14:paraId="591ADD39" w14:textId="77777777" w:rsidR="00C4488F" w:rsidRPr="00543AB9" w:rsidRDefault="00C4488F" w:rsidP="00C4488F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Papéis:</w:t>
      </w:r>
    </w:p>
    <w:p w14:paraId="76A5BDF4" w14:textId="77777777" w:rsidR="00C4488F" w:rsidRPr="00543AB9" w:rsidRDefault="00C4488F" w:rsidP="00C4488F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</w:p>
    <w:p w14:paraId="4F752935" w14:textId="77777777" w:rsidR="00C4488F" w:rsidRPr="00543AB9" w:rsidRDefault="00C4488F" w:rsidP="00C4488F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-Responsável/ familiar do idoso: Criação da rotina do idoso, como atividades diárias e      medicações através do sistema, como também visualizar a qualquer momento todas as informações disponíveis.</w:t>
      </w:r>
    </w:p>
    <w:p w14:paraId="5CBAC1ED" w14:textId="77777777" w:rsidR="00C4488F" w:rsidRPr="00543AB9" w:rsidRDefault="00C4488F" w:rsidP="00C4488F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</w:p>
    <w:p w14:paraId="03AE7B9D" w14:textId="77777777" w:rsidR="00C4488F" w:rsidRPr="00543AB9" w:rsidRDefault="00C4488F" w:rsidP="00C4488F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-Cuidador: Acesso a rotina para seguir todos os comandos exigidos pelo responsável, como adicionar informações/ observações quando necessário.  </w:t>
      </w:r>
    </w:p>
    <w:p w14:paraId="57C8F9B2" w14:textId="77777777" w:rsidR="002107AE" w:rsidRPr="00543AB9" w:rsidRDefault="00E96407" w:rsidP="00D14199">
      <w:pPr>
        <w:pStyle w:val="Ttulo2"/>
        <w:rPr>
          <w:rFonts w:ascii="Times New Roman" w:hAnsi="Times New Roman" w:cs="Times New Roman"/>
          <w:iCs/>
          <w:szCs w:val="24"/>
        </w:rPr>
      </w:pPr>
      <w:r w:rsidRPr="00543AB9">
        <w:rPr>
          <w:rFonts w:ascii="Times New Roman" w:hAnsi="Times New Roman" w:cs="Times New Roman"/>
          <w:iCs/>
          <w:szCs w:val="24"/>
        </w:rPr>
        <w:t xml:space="preserve">Escopo do </w:t>
      </w:r>
      <w:r w:rsidR="006A7E89" w:rsidRPr="00543AB9">
        <w:rPr>
          <w:rFonts w:ascii="Times New Roman" w:hAnsi="Times New Roman" w:cs="Times New Roman"/>
          <w:iCs/>
          <w:szCs w:val="24"/>
        </w:rPr>
        <w:t>Produto</w:t>
      </w:r>
      <w:r w:rsidR="009746C4" w:rsidRPr="00543AB9">
        <w:rPr>
          <w:rFonts w:ascii="Times New Roman" w:hAnsi="Times New Roman" w:cs="Times New Roman"/>
          <w:iCs/>
          <w:szCs w:val="24"/>
        </w:rPr>
        <w:t xml:space="preserve"> </w:t>
      </w:r>
    </w:p>
    <w:p w14:paraId="541FFC54" w14:textId="77777777" w:rsidR="00C4488F" w:rsidRPr="00543AB9" w:rsidRDefault="00C4488F" w:rsidP="00C4488F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iCs/>
          <w:color w:val="000000"/>
        </w:rPr>
      </w:pPr>
      <w:r w:rsidRPr="00543AB9">
        <w:rPr>
          <w:iCs/>
          <w:color w:val="000000"/>
        </w:rPr>
        <w:t>Monitoramento de atividades diárias: O sistema acompanha a rotina diária do idoso, incluindo atividades como tomar medicamentos, fazer exercícios, dormir, comer, realizar atividades lúdicas, entre outros.</w:t>
      </w:r>
    </w:p>
    <w:p w14:paraId="6A1FF41C" w14:textId="77777777" w:rsidR="00C4488F" w:rsidRPr="00543AB9" w:rsidRDefault="00C4488F" w:rsidP="00C4488F">
      <w:pPr>
        <w:spacing w:after="0" w:line="240" w:lineRule="auto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  <w:br/>
      </w:r>
    </w:p>
    <w:p w14:paraId="66E4CEF4" w14:textId="77777777" w:rsidR="00C4488F" w:rsidRPr="00543AB9" w:rsidRDefault="00C4488F" w:rsidP="00C4488F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Registro de saúde: O sistema pode registrar informações de saúde relevantes, como pressão arterial, batimentos cardíacos, níveis de açúcar no sangue e peso, para que os cuidadores possam monitorar a saúde do idoso e tomar decisões informadas sobre o tratamento.</w:t>
      </w:r>
    </w:p>
    <w:p w14:paraId="72E45F59" w14:textId="77777777" w:rsidR="00C4488F" w:rsidRPr="00543AB9" w:rsidRDefault="00C4488F" w:rsidP="00C4488F">
      <w:pPr>
        <w:spacing w:after="0" w:line="240" w:lineRule="auto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  <w:br/>
      </w:r>
    </w:p>
    <w:p w14:paraId="3E2ACB13" w14:textId="77777777" w:rsidR="00C4488F" w:rsidRPr="00543AB9" w:rsidRDefault="00C4488F" w:rsidP="00C4488F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lastRenderedPageBreak/>
        <w:t>Monitoramento remoto: O sistema pode ser acessado remotamente por familiares, permitindo que eles monitorem a rotina e a saúde do idoso mesmo quando não estão fisicamente presentes.</w:t>
      </w:r>
    </w:p>
    <w:p w14:paraId="0ABD678E" w14:textId="77777777" w:rsidR="00C4488F" w:rsidRPr="00543AB9" w:rsidRDefault="00C4488F" w:rsidP="00C4488F">
      <w:pPr>
        <w:spacing w:after="0" w:line="240" w:lineRule="auto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  <w:br/>
      </w:r>
    </w:p>
    <w:p w14:paraId="1F3A6949" w14:textId="77777777" w:rsidR="00C4488F" w:rsidRPr="00543AB9" w:rsidRDefault="00C4488F" w:rsidP="00C4488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Personalização: O sistema deve ser personalizado para atender às necessidades específicas do idoso, levando em consideração suas preferências, limitações físicas e condições de saúde.</w:t>
      </w:r>
    </w:p>
    <w:p w14:paraId="1EE5DFED" w14:textId="07EF9D31" w:rsidR="002107AE" w:rsidRPr="00543AB9" w:rsidRDefault="00543AB9" w:rsidP="00543AB9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 w:cs="Times New Roman"/>
          <w:iCs/>
          <w:szCs w:val="24"/>
        </w:rPr>
      </w:pPr>
      <w:r>
        <w:rPr>
          <w:rFonts w:ascii="Times New Roman" w:hAnsi="Times New Roman" w:cs="Times New Roman"/>
          <w:iCs/>
          <w:szCs w:val="24"/>
        </w:rPr>
        <w:t>7.</w:t>
      </w:r>
      <w:r w:rsidR="006A7E89" w:rsidRPr="00543AB9">
        <w:rPr>
          <w:rFonts w:ascii="Times New Roman" w:hAnsi="Times New Roman" w:cs="Times New Roman"/>
          <w:iCs/>
          <w:szCs w:val="24"/>
        </w:rPr>
        <w:t>Entregas</w:t>
      </w:r>
    </w:p>
    <w:p w14:paraId="73CC48BB" w14:textId="77777777" w:rsidR="00C4488F" w:rsidRPr="00543AB9" w:rsidRDefault="00C4488F" w:rsidP="00543AB9">
      <w:pPr>
        <w:pStyle w:val="Ttulo2"/>
        <w:numPr>
          <w:ilvl w:val="0"/>
          <w:numId w:val="0"/>
        </w:numPr>
        <w:spacing w:after="80"/>
        <w:ind w:left="360" w:hanging="360"/>
        <w:rPr>
          <w:rFonts w:ascii="Times New Roman" w:hAnsi="Times New Roman" w:cs="Times New Roman"/>
          <w:iCs/>
          <w:szCs w:val="24"/>
        </w:rPr>
      </w:pPr>
      <w:r w:rsidRPr="00543AB9">
        <w:rPr>
          <w:rFonts w:ascii="Times New Roman" w:hAnsi="Times New Roman" w:cs="Times New Roman"/>
          <w:b w:val="0"/>
          <w:bCs w:val="0"/>
          <w:iCs/>
          <w:color w:val="000000"/>
          <w:szCs w:val="24"/>
        </w:rPr>
        <w:t>1ª Entrega - 30/03/2023</w:t>
      </w:r>
    </w:p>
    <w:p w14:paraId="7F0F32A1" w14:textId="77777777" w:rsidR="00C4488F" w:rsidRPr="00543AB9" w:rsidRDefault="00C4488F" w:rsidP="00C4488F">
      <w:pPr>
        <w:pStyle w:val="NormalWeb"/>
        <w:spacing w:before="0" w:beforeAutospacing="0" w:after="80" w:afterAutospacing="0"/>
        <w:rPr>
          <w:iCs/>
        </w:rPr>
      </w:pPr>
      <w:proofErr w:type="gramStart"/>
      <w:r w:rsidRPr="00543AB9">
        <w:rPr>
          <w:iCs/>
          <w:color w:val="000000"/>
        </w:rPr>
        <w:t>1 .Declaração</w:t>
      </w:r>
      <w:proofErr w:type="gramEnd"/>
      <w:r w:rsidRPr="00543AB9">
        <w:rPr>
          <w:iCs/>
          <w:color w:val="000000"/>
        </w:rPr>
        <w:t xml:space="preserve"> de escopo de projeto</w:t>
      </w:r>
    </w:p>
    <w:p w14:paraId="05163EB5" w14:textId="77777777" w:rsidR="00C4488F" w:rsidRPr="00543AB9" w:rsidRDefault="00C4488F" w:rsidP="00C4488F">
      <w:pPr>
        <w:rPr>
          <w:rFonts w:ascii="Times New Roman" w:hAnsi="Times New Roman" w:cs="Times New Roman"/>
          <w:iCs/>
          <w:sz w:val="24"/>
          <w:szCs w:val="24"/>
        </w:rPr>
      </w:pPr>
    </w:p>
    <w:p w14:paraId="41704EBD" w14:textId="77777777" w:rsidR="00C4488F" w:rsidRPr="00543AB9" w:rsidRDefault="00C4488F" w:rsidP="00C4488F">
      <w:pPr>
        <w:pStyle w:val="NormalWeb"/>
        <w:spacing w:before="0" w:beforeAutospacing="0" w:after="80" w:afterAutospacing="0"/>
        <w:rPr>
          <w:iCs/>
        </w:rPr>
      </w:pPr>
      <w:r w:rsidRPr="00543AB9">
        <w:rPr>
          <w:iCs/>
          <w:color w:val="000000"/>
        </w:rPr>
        <w:t>2. Especificação de Requisitos</w:t>
      </w:r>
    </w:p>
    <w:p w14:paraId="0C899037" w14:textId="77777777" w:rsidR="00C4488F" w:rsidRPr="00543AB9" w:rsidRDefault="00C4488F" w:rsidP="00C4488F">
      <w:pPr>
        <w:pStyle w:val="NormalWeb"/>
        <w:spacing w:before="0" w:beforeAutospacing="0" w:after="80" w:afterAutospacing="0"/>
        <w:rPr>
          <w:iCs/>
        </w:rPr>
      </w:pPr>
      <w:r w:rsidRPr="00543AB9">
        <w:rPr>
          <w:iCs/>
          <w:color w:val="000000"/>
        </w:rPr>
        <w:t xml:space="preserve">2.1 Lista de </w:t>
      </w:r>
      <w:proofErr w:type="spellStart"/>
      <w:r w:rsidRPr="00543AB9">
        <w:rPr>
          <w:iCs/>
          <w:color w:val="000000"/>
        </w:rPr>
        <w:t>User</w:t>
      </w:r>
      <w:proofErr w:type="spellEnd"/>
      <w:r w:rsidRPr="00543AB9">
        <w:rPr>
          <w:iCs/>
          <w:color w:val="000000"/>
        </w:rPr>
        <w:t xml:space="preserve"> Stories</w:t>
      </w:r>
    </w:p>
    <w:p w14:paraId="146E4282" w14:textId="77777777" w:rsidR="00C4488F" w:rsidRPr="00543AB9" w:rsidRDefault="00C4488F" w:rsidP="00C4488F">
      <w:pPr>
        <w:pStyle w:val="NormalWeb"/>
        <w:spacing w:before="0" w:beforeAutospacing="0" w:after="80" w:afterAutospacing="0"/>
        <w:rPr>
          <w:iCs/>
        </w:rPr>
      </w:pPr>
      <w:r w:rsidRPr="00543AB9">
        <w:rPr>
          <w:iCs/>
          <w:color w:val="000000"/>
        </w:rPr>
        <w:t>2.2 Requisitos Funcionais</w:t>
      </w:r>
    </w:p>
    <w:p w14:paraId="64FA355D" w14:textId="77777777" w:rsidR="00C4488F" w:rsidRPr="00543AB9" w:rsidRDefault="00C4488F" w:rsidP="00C4488F">
      <w:pPr>
        <w:rPr>
          <w:rFonts w:ascii="Times New Roman" w:hAnsi="Times New Roman" w:cs="Times New Roman"/>
          <w:iCs/>
          <w:sz w:val="24"/>
          <w:szCs w:val="24"/>
        </w:rPr>
      </w:pPr>
    </w:p>
    <w:p w14:paraId="6DDE1D34" w14:textId="77777777" w:rsidR="00C4488F" w:rsidRPr="00543AB9" w:rsidRDefault="00C4488F" w:rsidP="00C4488F">
      <w:pPr>
        <w:pStyle w:val="NormalWeb"/>
        <w:spacing w:before="0" w:beforeAutospacing="0" w:after="80" w:afterAutospacing="0"/>
        <w:rPr>
          <w:iCs/>
        </w:rPr>
      </w:pPr>
      <w:r w:rsidRPr="00543AB9">
        <w:rPr>
          <w:iCs/>
          <w:color w:val="000000"/>
        </w:rPr>
        <w:t>3. Análise de Requisitos  </w:t>
      </w:r>
    </w:p>
    <w:p w14:paraId="7D134DB8" w14:textId="77777777" w:rsidR="00C4488F" w:rsidRPr="00543AB9" w:rsidRDefault="00C4488F" w:rsidP="00C4488F">
      <w:pPr>
        <w:pStyle w:val="NormalWeb"/>
        <w:spacing w:before="0" w:beforeAutospacing="0" w:after="80" w:afterAutospacing="0"/>
        <w:rPr>
          <w:iCs/>
        </w:rPr>
      </w:pPr>
      <w:r w:rsidRPr="00543AB9">
        <w:rPr>
          <w:iCs/>
          <w:color w:val="000000"/>
        </w:rPr>
        <w:t>3.1 Diagrama do Modelo Entidade-Relacionamento</w:t>
      </w:r>
    </w:p>
    <w:p w14:paraId="68999988" w14:textId="77777777" w:rsidR="00C4488F" w:rsidRPr="00543AB9" w:rsidRDefault="00C4488F" w:rsidP="00C4488F">
      <w:pPr>
        <w:rPr>
          <w:rFonts w:ascii="Times New Roman" w:hAnsi="Times New Roman" w:cs="Times New Roman"/>
          <w:iCs/>
          <w:sz w:val="24"/>
          <w:szCs w:val="24"/>
        </w:rPr>
      </w:pPr>
    </w:p>
    <w:p w14:paraId="67A3E2D3" w14:textId="77777777" w:rsidR="00C4488F" w:rsidRPr="00543AB9" w:rsidRDefault="00C4488F" w:rsidP="00C4488F">
      <w:pPr>
        <w:pStyle w:val="NormalWeb"/>
        <w:spacing w:before="0" w:beforeAutospacing="0" w:after="80" w:afterAutospacing="0"/>
        <w:rPr>
          <w:iCs/>
        </w:rPr>
      </w:pPr>
      <w:r w:rsidRPr="00543AB9">
        <w:rPr>
          <w:iCs/>
          <w:color w:val="000000"/>
        </w:rPr>
        <w:t>4. Versionamento do projeto  </w:t>
      </w:r>
    </w:p>
    <w:p w14:paraId="1541B27D" w14:textId="77777777" w:rsidR="00C4488F" w:rsidRPr="00543AB9" w:rsidRDefault="00C4488F" w:rsidP="00C4488F">
      <w:pPr>
        <w:pStyle w:val="NormalWeb"/>
        <w:spacing w:before="0" w:beforeAutospacing="0" w:after="80" w:afterAutospacing="0"/>
        <w:rPr>
          <w:iCs/>
        </w:rPr>
      </w:pPr>
      <w:r w:rsidRPr="00543AB9">
        <w:rPr>
          <w:iCs/>
          <w:color w:val="000000"/>
        </w:rPr>
        <w:t xml:space="preserve">4.1 Criação do repositório no </w:t>
      </w:r>
      <w:proofErr w:type="spellStart"/>
      <w:r w:rsidRPr="00543AB9">
        <w:rPr>
          <w:iCs/>
          <w:color w:val="000000"/>
        </w:rPr>
        <w:t>Github</w:t>
      </w:r>
      <w:proofErr w:type="spellEnd"/>
      <w:r w:rsidRPr="00543AB9">
        <w:rPr>
          <w:iCs/>
          <w:color w:val="000000"/>
        </w:rPr>
        <w:t xml:space="preserve"> e versionamento dos documentos produzidos pela equipe.</w:t>
      </w:r>
    </w:p>
    <w:p w14:paraId="1469263A" w14:textId="77777777" w:rsidR="00C4488F" w:rsidRPr="00543AB9" w:rsidRDefault="00C4488F" w:rsidP="00C4488F">
      <w:pPr>
        <w:rPr>
          <w:rFonts w:ascii="Times New Roman" w:hAnsi="Times New Roman" w:cs="Times New Roman"/>
          <w:iCs/>
          <w:sz w:val="24"/>
          <w:szCs w:val="24"/>
        </w:rPr>
      </w:pPr>
    </w:p>
    <w:p w14:paraId="20EC371E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2ª. Entrega - 22/06/2023</w:t>
      </w:r>
    </w:p>
    <w:p w14:paraId="210B4EA5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1. Correção da Entrega I</w:t>
      </w:r>
    </w:p>
    <w:p w14:paraId="49D4D420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 </w:t>
      </w:r>
    </w:p>
    <w:p w14:paraId="04DAB4B5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2. Análise de Requisitos  </w:t>
      </w:r>
    </w:p>
    <w:p w14:paraId="55533881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2.1Visão de Funções</w:t>
      </w:r>
    </w:p>
    <w:p w14:paraId="74AB81E7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2.2 Visão de Comportamento</w:t>
      </w:r>
    </w:p>
    <w:p w14:paraId="72A38156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2.3 Visão de Interação com Usuário</w:t>
      </w:r>
    </w:p>
    <w:p w14:paraId="05A5BB5A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            </w:t>
      </w:r>
    </w:p>
    <w:p w14:paraId="42112FF5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3. Planejamento</w:t>
      </w:r>
    </w:p>
    <w:p w14:paraId="28698FB0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3.1 Planilha de Pontos por Caso de Uso (PCU)</w:t>
      </w:r>
    </w:p>
    <w:p w14:paraId="74BA29ED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3.2 Plano de Projeto</w:t>
      </w:r>
    </w:p>
    <w:p w14:paraId="24E764E2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 </w:t>
      </w:r>
    </w:p>
    <w:p w14:paraId="5C15E846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4. Projeto </w:t>
      </w:r>
    </w:p>
    <w:p w14:paraId="4F7CABC8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4.1 Visão de Dados</w:t>
      </w:r>
    </w:p>
    <w:p w14:paraId="7CD6F623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4.1.1 Scripts SQL-DDL completo de criação do banco de dados de acordo com o MER</w:t>
      </w:r>
    </w:p>
    <w:p w14:paraId="5DAD9ECA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4.2 Visão de Arquitetura </w:t>
      </w:r>
    </w:p>
    <w:p w14:paraId="68B191CF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4.2.2 Visão Detalhada do Componente de Negócio (</w:t>
      </w:r>
      <w:proofErr w:type="spellStart"/>
      <w:r w:rsidRPr="00543AB9">
        <w:rPr>
          <w:iCs/>
          <w:color w:val="000000"/>
        </w:rPr>
        <w:t>entities</w:t>
      </w:r>
      <w:proofErr w:type="spellEnd"/>
      <w:r w:rsidRPr="00543AB9">
        <w:rPr>
          <w:iCs/>
          <w:color w:val="000000"/>
        </w:rPr>
        <w:t>) da Arquitetura</w:t>
      </w:r>
    </w:p>
    <w:p w14:paraId="7F3397A6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 </w:t>
      </w:r>
    </w:p>
    <w:p w14:paraId="794DB942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lastRenderedPageBreak/>
        <w:t>5. Construção (Versionamento + Codificação)</w:t>
      </w:r>
    </w:p>
    <w:p w14:paraId="35C8FFDB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5.1 Versionamento dos documentos produzidos pela equipe.</w:t>
      </w:r>
    </w:p>
    <w:p w14:paraId="7B0C372B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 xml:space="preserve">5.2 Esboço das telas do projeto com HTML e </w:t>
      </w:r>
      <w:proofErr w:type="spellStart"/>
      <w:r w:rsidRPr="00543AB9">
        <w:rPr>
          <w:iCs/>
          <w:color w:val="000000"/>
        </w:rPr>
        <w:t>Bootstrap</w:t>
      </w:r>
      <w:proofErr w:type="spellEnd"/>
    </w:p>
    <w:p w14:paraId="1EAD58D2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 </w:t>
      </w:r>
    </w:p>
    <w:p w14:paraId="7B352EDA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3ª. Entrega</w:t>
      </w:r>
    </w:p>
    <w:p w14:paraId="425354BC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1.Correção das entregas anteriores</w:t>
      </w:r>
    </w:p>
    <w:p w14:paraId="11E68DBC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 </w:t>
      </w:r>
    </w:p>
    <w:p w14:paraId="54D82C2E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2. Projeto </w:t>
      </w:r>
    </w:p>
    <w:p w14:paraId="0423B41C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2.2 Visão de Arquitetura</w:t>
      </w:r>
    </w:p>
    <w:p w14:paraId="68C15004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2.2.1 Visão Geral da Arquitetura</w:t>
      </w:r>
    </w:p>
    <w:p w14:paraId="5B278BFC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2.2.2 Visão Detalhada dos Componentes da Arquitetura</w:t>
      </w:r>
    </w:p>
    <w:p w14:paraId="173216EB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2.3 Visão de Comportamento</w:t>
      </w:r>
    </w:p>
    <w:p w14:paraId="77A5FD13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2.4 Visão de Física e de Implantação</w:t>
      </w:r>
    </w:p>
    <w:p w14:paraId="35EABB96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 </w:t>
      </w:r>
    </w:p>
    <w:p w14:paraId="092B42BC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3. Construção (Codificação e Testes)</w:t>
      </w:r>
    </w:p>
    <w:p w14:paraId="5BABE696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3.1​Versionamento do projeto  </w:t>
      </w:r>
    </w:p>
    <w:p w14:paraId="6CB9DC7C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3.2​50% dos casos de uso implementados</w:t>
      </w:r>
    </w:p>
    <w:p w14:paraId="314C72A4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​3.2.1 DAO</w:t>
      </w:r>
    </w:p>
    <w:p w14:paraId="5CD6BF24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​3.2.2 Services</w:t>
      </w:r>
    </w:p>
    <w:p w14:paraId="356F9F72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 xml:space="preserve">​3.2.3 </w:t>
      </w:r>
      <w:proofErr w:type="spellStart"/>
      <w:r w:rsidRPr="00543AB9">
        <w:rPr>
          <w:iCs/>
          <w:color w:val="000000"/>
        </w:rPr>
        <w:t>Frontend</w:t>
      </w:r>
      <w:proofErr w:type="spellEnd"/>
    </w:p>
    <w:p w14:paraId="1644AA50" w14:textId="77777777" w:rsidR="00C4488F" w:rsidRPr="00543AB9" w:rsidRDefault="00C4488F" w:rsidP="00C4488F">
      <w:pPr>
        <w:rPr>
          <w:rFonts w:ascii="Times New Roman" w:hAnsi="Times New Roman" w:cs="Times New Roman"/>
          <w:iCs/>
          <w:sz w:val="24"/>
          <w:szCs w:val="24"/>
        </w:rPr>
      </w:pPr>
    </w:p>
    <w:p w14:paraId="634686FE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 </w:t>
      </w:r>
    </w:p>
    <w:p w14:paraId="23B5A680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4ª. Entrega - </w:t>
      </w:r>
    </w:p>
    <w:p w14:paraId="0AC14961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1.Correção das entregas anteriores.</w:t>
      </w:r>
    </w:p>
    <w:p w14:paraId="3428CFA7" w14:textId="77777777" w:rsidR="00C4488F" w:rsidRPr="00543AB9" w:rsidRDefault="00C4488F" w:rsidP="00C4488F">
      <w:pPr>
        <w:rPr>
          <w:rFonts w:ascii="Times New Roman" w:hAnsi="Times New Roman" w:cs="Times New Roman"/>
          <w:iCs/>
          <w:sz w:val="24"/>
          <w:szCs w:val="24"/>
        </w:rPr>
      </w:pPr>
    </w:p>
    <w:p w14:paraId="1CB3031A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2. Construção (Codificação e Testes)</w:t>
      </w:r>
    </w:p>
    <w:p w14:paraId="1A8AB039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2.3​Todos os casos de uso implementados</w:t>
      </w:r>
    </w:p>
    <w:p w14:paraId="559741E3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​2.2.1 DAO</w:t>
      </w:r>
    </w:p>
    <w:p w14:paraId="26C790BC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​2.2.2 Services</w:t>
      </w:r>
    </w:p>
    <w:p w14:paraId="51084C05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 xml:space="preserve">2.2.3 </w:t>
      </w:r>
      <w:proofErr w:type="spellStart"/>
      <w:r w:rsidRPr="00543AB9">
        <w:rPr>
          <w:iCs/>
          <w:color w:val="000000"/>
        </w:rPr>
        <w:t>Frontend</w:t>
      </w:r>
      <w:proofErr w:type="spellEnd"/>
    </w:p>
    <w:p w14:paraId="46593FD8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2.2.4 Autorização e Autenticação</w:t>
      </w:r>
    </w:p>
    <w:p w14:paraId="68F32E1D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2.2.5 Relatórios</w:t>
      </w:r>
    </w:p>
    <w:p w14:paraId="543CF6E9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 xml:space="preserve">2.2.6 </w:t>
      </w:r>
      <w:proofErr w:type="spellStart"/>
      <w:r w:rsidRPr="00543AB9">
        <w:rPr>
          <w:iCs/>
          <w:color w:val="000000"/>
        </w:rPr>
        <w:t>Deploy</w:t>
      </w:r>
      <w:proofErr w:type="spellEnd"/>
      <w:r w:rsidRPr="00543AB9">
        <w:rPr>
          <w:iCs/>
          <w:color w:val="000000"/>
        </w:rPr>
        <w:t xml:space="preserve"> em um serviço de Nuvem</w:t>
      </w:r>
    </w:p>
    <w:p w14:paraId="41D92375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 </w:t>
      </w:r>
    </w:p>
    <w:p w14:paraId="42321F0A" w14:textId="77777777" w:rsidR="00C4488F" w:rsidRPr="00543AB9" w:rsidRDefault="00C4488F" w:rsidP="00C4488F">
      <w:pPr>
        <w:pStyle w:val="NormalWeb"/>
        <w:spacing w:before="0" w:beforeAutospacing="0" w:after="0" w:afterAutospacing="0"/>
        <w:rPr>
          <w:iCs/>
        </w:rPr>
      </w:pPr>
      <w:r w:rsidRPr="00543AB9">
        <w:rPr>
          <w:iCs/>
          <w:color w:val="000000"/>
        </w:rPr>
        <w:t>3. Plano e Histórico de Testes de Validação Automatizados</w:t>
      </w:r>
    </w:p>
    <w:p w14:paraId="17DD8CD1" w14:textId="3162CA14" w:rsidR="002D2D41" w:rsidRPr="00543AB9" w:rsidRDefault="00543AB9" w:rsidP="00543AB9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 w:cs="Times New Roman"/>
          <w:iCs/>
          <w:szCs w:val="24"/>
        </w:rPr>
      </w:pPr>
      <w:r>
        <w:rPr>
          <w:rFonts w:ascii="Times New Roman" w:hAnsi="Times New Roman" w:cs="Times New Roman"/>
          <w:iCs/>
          <w:szCs w:val="24"/>
        </w:rPr>
        <w:t>8.</w:t>
      </w:r>
      <w:r w:rsidR="006A7E89" w:rsidRPr="00543AB9">
        <w:rPr>
          <w:rFonts w:ascii="Times New Roman" w:hAnsi="Times New Roman" w:cs="Times New Roman"/>
          <w:iCs/>
          <w:szCs w:val="24"/>
        </w:rPr>
        <w:t>Restrições</w:t>
      </w:r>
      <w:r w:rsidR="002D2D41" w:rsidRPr="00543AB9">
        <w:rPr>
          <w:rFonts w:ascii="Times New Roman" w:hAnsi="Times New Roman" w:cs="Times New Roman"/>
          <w:iCs/>
          <w:szCs w:val="24"/>
        </w:rPr>
        <w:t xml:space="preserve"> </w:t>
      </w:r>
    </w:p>
    <w:p w14:paraId="296FDAA9" w14:textId="77777777" w:rsidR="00C4488F" w:rsidRPr="00543AB9" w:rsidRDefault="00C4488F" w:rsidP="00C4488F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iCs/>
          <w:color w:val="000000"/>
        </w:rPr>
      </w:pPr>
      <w:r w:rsidRPr="00543AB9">
        <w:rPr>
          <w:iCs/>
          <w:color w:val="000000"/>
        </w:rPr>
        <w:t>Linguagem de programação Java </w:t>
      </w:r>
    </w:p>
    <w:p w14:paraId="432449BB" w14:textId="77777777" w:rsidR="00C4488F" w:rsidRPr="00543AB9" w:rsidRDefault="00C4488F" w:rsidP="00C4488F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iCs/>
          <w:color w:val="000000"/>
        </w:rPr>
      </w:pPr>
      <w:r w:rsidRPr="00543AB9">
        <w:rPr>
          <w:iCs/>
          <w:color w:val="000000"/>
        </w:rPr>
        <w:t>Framework Spring Boot </w:t>
      </w:r>
    </w:p>
    <w:p w14:paraId="622D5795" w14:textId="77777777" w:rsidR="00C4488F" w:rsidRPr="00543AB9" w:rsidRDefault="00C4488F" w:rsidP="00C4488F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iCs/>
          <w:color w:val="000000"/>
        </w:rPr>
      </w:pPr>
      <w:r w:rsidRPr="00543AB9">
        <w:rPr>
          <w:iCs/>
          <w:color w:val="000000"/>
        </w:rPr>
        <w:t>Aplicação web </w:t>
      </w:r>
    </w:p>
    <w:p w14:paraId="0085E85E" w14:textId="77777777" w:rsidR="00C4488F" w:rsidRPr="00543AB9" w:rsidRDefault="00C4488F" w:rsidP="00C4488F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iCs/>
          <w:color w:val="000000"/>
        </w:rPr>
      </w:pPr>
      <w:r w:rsidRPr="00543AB9">
        <w:rPr>
          <w:iCs/>
          <w:color w:val="000000"/>
        </w:rPr>
        <w:t>Prazo de entrega sendo em 30/11/23</w:t>
      </w:r>
    </w:p>
    <w:p w14:paraId="2C300D94" w14:textId="77777777" w:rsidR="00C4488F" w:rsidRPr="00543AB9" w:rsidRDefault="00C4488F" w:rsidP="00C4488F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iCs/>
          <w:color w:val="000000"/>
        </w:rPr>
      </w:pPr>
      <w:r w:rsidRPr="00543AB9">
        <w:rPr>
          <w:iCs/>
          <w:color w:val="000000"/>
        </w:rPr>
        <w:t>O projeto pode estar limitado pelo escopo definido, o que pode limitar a quantidade de funcionalidades e recursos que podem ser incluídos no sistema.</w:t>
      </w:r>
    </w:p>
    <w:p w14:paraId="4A85BFC8" w14:textId="77777777" w:rsidR="002D2D41" w:rsidRPr="00543AB9" w:rsidRDefault="002D2D41" w:rsidP="002D2D41">
      <w:pPr>
        <w:pStyle w:val="Ttulo2"/>
        <w:numPr>
          <w:ilvl w:val="0"/>
          <w:numId w:val="0"/>
        </w:numPr>
        <w:ind w:left="360"/>
        <w:rPr>
          <w:rFonts w:ascii="Times New Roman" w:hAnsi="Times New Roman" w:cs="Times New Roman"/>
          <w:iCs/>
          <w:szCs w:val="24"/>
        </w:rPr>
      </w:pPr>
    </w:p>
    <w:p w14:paraId="081B38E9" w14:textId="3129611E" w:rsidR="00922F2A" w:rsidRPr="00543AB9" w:rsidRDefault="00543AB9" w:rsidP="00543AB9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 w:cs="Times New Roman"/>
          <w:iCs/>
          <w:szCs w:val="24"/>
        </w:rPr>
      </w:pPr>
      <w:r>
        <w:rPr>
          <w:rFonts w:ascii="Times New Roman" w:hAnsi="Times New Roman" w:cs="Times New Roman"/>
          <w:iCs/>
          <w:szCs w:val="24"/>
        </w:rPr>
        <w:t>9.</w:t>
      </w:r>
      <w:r w:rsidR="00922F2A" w:rsidRPr="00543AB9">
        <w:rPr>
          <w:rFonts w:ascii="Times New Roman" w:hAnsi="Times New Roman" w:cs="Times New Roman"/>
          <w:iCs/>
          <w:szCs w:val="24"/>
        </w:rPr>
        <w:t>Dependências</w:t>
      </w:r>
    </w:p>
    <w:p w14:paraId="1762E4F7" w14:textId="77777777" w:rsidR="00C4488F" w:rsidRPr="00543AB9" w:rsidRDefault="00C4488F" w:rsidP="00C4488F">
      <w:pPr>
        <w:spacing w:after="0" w:line="240" w:lineRule="auto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  <w:br/>
      </w:r>
    </w:p>
    <w:p w14:paraId="47F6928D" w14:textId="77777777" w:rsidR="00C4488F" w:rsidRPr="00543AB9" w:rsidRDefault="00C4488F" w:rsidP="00C4488F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Ter um maior entendimento sobre a economia prateada para atender os requisitos desse público.</w:t>
      </w:r>
    </w:p>
    <w:p w14:paraId="5960F540" w14:textId="77777777" w:rsidR="00C4488F" w:rsidRPr="00543AB9" w:rsidRDefault="00C4488F" w:rsidP="00C4488F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Conhecimento sobre o </w:t>
      </w:r>
      <w:proofErr w:type="gramStart"/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público alvo</w:t>
      </w:r>
      <w:proofErr w:type="gramEnd"/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e sua rotina.</w:t>
      </w:r>
    </w:p>
    <w:p w14:paraId="77AD83C5" w14:textId="77777777" w:rsidR="00C4488F" w:rsidRPr="00543AB9" w:rsidRDefault="00C4488F" w:rsidP="00C4488F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Conhecimento sobre asilos e home </w:t>
      </w:r>
      <w:proofErr w:type="spellStart"/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care</w:t>
      </w:r>
      <w:proofErr w:type="spellEnd"/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</w:p>
    <w:p w14:paraId="56A50F81" w14:textId="77777777" w:rsidR="00C4488F" w:rsidRPr="00543AB9" w:rsidRDefault="00C4488F" w:rsidP="00C4488F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Conhecimento na linguagem determinada para codificação do projeto. </w:t>
      </w:r>
    </w:p>
    <w:p w14:paraId="1550BA48" w14:textId="77777777" w:rsidR="00C4488F" w:rsidRPr="00543AB9" w:rsidRDefault="00C4488F" w:rsidP="00C4488F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Disponibilidade de recursos financeiros: o projeto depende de recursos financeiros para ser executado, e a disponibilidade desses recursos deve ser monitorada para garantir a continuidade do projeto.</w:t>
      </w:r>
    </w:p>
    <w:p w14:paraId="55071DA5" w14:textId="77777777" w:rsidR="00C4488F" w:rsidRPr="00543AB9" w:rsidRDefault="00C4488F" w:rsidP="00C4488F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Integração com outros sistemas: o sistema de acompanhamento e controle da rotina de um idoso pode depender da integração com outros sistemas, como os sistemas de gerenciamento de registros médicos eletrônicos. A disponibilidade e a compatibilidade desses sistemas devem ser monitoradas para garantir que o projeto possa ser concluído dentro do prazo e com a integração necessária.</w:t>
      </w:r>
    </w:p>
    <w:p w14:paraId="0D091358" w14:textId="77777777" w:rsidR="00C4488F" w:rsidRPr="00543AB9" w:rsidRDefault="00C4488F" w:rsidP="00C4488F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Mudanças no escopo do projeto: mudanças no escopo do projeto podem ocorrer ao longo da execução, e essas mudanças devem ser monitoradas e gerenciadas adequadamente para </w:t>
      </w:r>
    </w:p>
    <w:p w14:paraId="3037C6A0" w14:textId="77777777" w:rsidR="00C4488F" w:rsidRPr="00543AB9" w:rsidRDefault="00C4488F" w:rsidP="00C4488F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543A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garantir que o projeto possa ser concluído dentro do prazo e orçamento definidos</w:t>
      </w:r>
    </w:p>
    <w:p w14:paraId="66CBAFAE" w14:textId="5895058F" w:rsidR="005A54AF" w:rsidRPr="00543AB9" w:rsidRDefault="00543AB9" w:rsidP="00543AB9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 w:cs="Times New Roman"/>
          <w:iCs/>
          <w:szCs w:val="24"/>
        </w:rPr>
      </w:pPr>
      <w:r>
        <w:rPr>
          <w:rFonts w:ascii="Times New Roman" w:hAnsi="Times New Roman" w:cs="Times New Roman"/>
          <w:iCs/>
          <w:szCs w:val="24"/>
        </w:rPr>
        <w:t>10.</w:t>
      </w:r>
      <w:r w:rsidR="004944A7" w:rsidRPr="00543AB9">
        <w:rPr>
          <w:rFonts w:ascii="Times New Roman" w:hAnsi="Times New Roman" w:cs="Times New Roman"/>
          <w:iCs/>
          <w:szCs w:val="24"/>
        </w:rPr>
        <w:t xml:space="preserve">Não </w:t>
      </w:r>
      <w:r w:rsidR="00E96407" w:rsidRPr="00543AB9">
        <w:rPr>
          <w:rFonts w:ascii="Times New Roman" w:hAnsi="Times New Roman" w:cs="Times New Roman"/>
          <w:iCs/>
          <w:szCs w:val="24"/>
        </w:rPr>
        <w:t>escopo</w:t>
      </w:r>
      <w:r w:rsidR="002107AE" w:rsidRPr="00543AB9">
        <w:rPr>
          <w:rFonts w:ascii="Times New Roman" w:hAnsi="Times New Roman" w:cs="Times New Roman"/>
          <w:iCs/>
          <w:szCs w:val="24"/>
        </w:rPr>
        <w:t xml:space="preserve"> </w:t>
      </w:r>
    </w:p>
    <w:p w14:paraId="2F1F91F6" w14:textId="77777777" w:rsidR="00C4488F" w:rsidRPr="00543AB9" w:rsidRDefault="00C4488F" w:rsidP="00C4488F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iCs/>
          <w:color w:val="000000"/>
        </w:rPr>
      </w:pPr>
      <w:r w:rsidRPr="00543AB9">
        <w:rPr>
          <w:iCs/>
          <w:color w:val="000000"/>
        </w:rPr>
        <w:t>Chat entre família e/ou responsável do idoso e cuidador. </w:t>
      </w:r>
    </w:p>
    <w:p w14:paraId="692F457C" w14:textId="77777777" w:rsidR="00C4488F" w:rsidRPr="00543AB9" w:rsidRDefault="00C4488F" w:rsidP="00C4488F">
      <w:pPr>
        <w:pStyle w:val="NormalWeb"/>
        <w:spacing w:before="0" w:beforeAutospacing="0" w:after="0" w:afterAutospacing="0"/>
        <w:ind w:left="720"/>
        <w:textAlignment w:val="baseline"/>
        <w:rPr>
          <w:iCs/>
          <w:color w:val="000000"/>
        </w:rPr>
      </w:pPr>
    </w:p>
    <w:p w14:paraId="55898BF3" w14:textId="77777777" w:rsidR="00C4488F" w:rsidRPr="00543AB9" w:rsidRDefault="00C4488F" w:rsidP="00C4488F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iCs/>
          <w:color w:val="000000"/>
        </w:rPr>
      </w:pPr>
      <w:r w:rsidRPr="00543AB9">
        <w:rPr>
          <w:iCs/>
          <w:color w:val="000000"/>
        </w:rPr>
        <w:t>Monitoramento em câmera em tempo real.</w:t>
      </w:r>
    </w:p>
    <w:p w14:paraId="18CAC451" w14:textId="77777777" w:rsidR="00C4488F" w:rsidRPr="00543AB9" w:rsidRDefault="00C4488F" w:rsidP="00C4488F">
      <w:pPr>
        <w:pStyle w:val="NormalWeb"/>
        <w:spacing w:before="0" w:beforeAutospacing="0" w:after="0" w:afterAutospacing="0"/>
        <w:textAlignment w:val="baseline"/>
        <w:rPr>
          <w:iCs/>
          <w:color w:val="000000"/>
        </w:rPr>
      </w:pPr>
    </w:p>
    <w:p w14:paraId="35DA2581" w14:textId="77777777" w:rsidR="00C4488F" w:rsidRPr="00543AB9" w:rsidRDefault="00C4488F" w:rsidP="00C4488F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iCs/>
          <w:color w:val="000000"/>
        </w:rPr>
      </w:pPr>
      <w:r w:rsidRPr="00543AB9">
        <w:rPr>
          <w:iCs/>
          <w:color w:val="000000"/>
        </w:rPr>
        <w:t>Custo para uso ou alguma função paga dentro do software.</w:t>
      </w:r>
    </w:p>
    <w:p w14:paraId="0CDD83AF" w14:textId="77777777" w:rsidR="00C4488F" w:rsidRPr="00543AB9" w:rsidRDefault="00C4488F" w:rsidP="00C4488F">
      <w:pPr>
        <w:pStyle w:val="NormalWeb"/>
        <w:spacing w:before="0" w:beforeAutospacing="0" w:after="0" w:afterAutospacing="0"/>
        <w:textAlignment w:val="baseline"/>
        <w:rPr>
          <w:iCs/>
          <w:color w:val="000000"/>
        </w:rPr>
      </w:pPr>
    </w:p>
    <w:p w14:paraId="29117E6F" w14:textId="77777777" w:rsidR="00C4488F" w:rsidRPr="00543AB9" w:rsidRDefault="00C4488F" w:rsidP="00C4488F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iCs/>
          <w:color w:val="000000"/>
        </w:rPr>
      </w:pPr>
      <w:r w:rsidRPr="00543AB9">
        <w:rPr>
          <w:iCs/>
          <w:color w:val="000000"/>
        </w:rPr>
        <w:t>Sensores de temperatura para análise da temperatura corporal do idoso.</w:t>
      </w:r>
    </w:p>
    <w:p w14:paraId="1F2C2219" w14:textId="77777777" w:rsidR="00C4488F" w:rsidRPr="00543AB9" w:rsidRDefault="00C4488F" w:rsidP="00C4488F">
      <w:pPr>
        <w:pStyle w:val="NormalWeb"/>
        <w:spacing w:before="0" w:beforeAutospacing="0" w:after="0" w:afterAutospacing="0"/>
        <w:textAlignment w:val="baseline"/>
        <w:rPr>
          <w:iCs/>
          <w:color w:val="000000"/>
        </w:rPr>
      </w:pPr>
    </w:p>
    <w:p w14:paraId="7B24CE47" w14:textId="77777777" w:rsidR="00C4488F" w:rsidRPr="00543AB9" w:rsidRDefault="00C4488F" w:rsidP="00C4488F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iCs/>
          <w:color w:val="000000"/>
        </w:rPr>
      </w:pPr>
      <w:r w:rsidRPr="00543AB9">
        <w:rPr>
          <w:iCs/>
          <w:color w:val="000000"/>
        </w:rPr>
        <w:t>Sensores de movimento: Esses sensores podem ser instalados em diferentes cômodos da casa do idoso para detectar sua movimentação. Isso permite monitorar se o idoso está se movendo com a mesma frequência de costume, o que pode indicar problemas de saúde ou segurança. Além disso, esses sensores podem ser usados para detectar quedas e acionar um alarme automaticamente.</w:t>
      </w:r>
    </w:p>
    <w:p w14:paraId="4E0A78A5" w14:textId="77777777" w:rsidR="00C4488F" w:rsidRPr="00543AB9" w:rsidRDefault="00C4488F" w:rsidP="00C4488F">
      <w:pPr>
        <w:pStyle w:val="NormalWeb"/>
        <w:spacing w:before="0" w:beforeAutospacing="0" w:after="0" w:afterAutospacing="0"/>
        <w:textAlignment w:val="baseline"/>
        <w:rPr>
          <w:iCs/>
          <w:color w:val="000000"/>
        </w:rPr>
      </w:pPr>
    </w:p>
    <w:p w14:paraId="02C33FB7" w14:textId="77777777" w:rsidR="00C4488F" w:rsidRPr="00543AB9" w:rsidRDefault="00C4488F" w:rsidP="00C4488F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iCs/>
          <w:color w:val="000000"/>
        </w:rPr>
      </w:pPr>
      <w:r w:rsidRPr="00543AB9">
        <w:rPr>
          <w:iCs/>
          <w:color w:val="000000"/>
        </w:rPr>
        <w:t>Câmeras de segurança: Câmeras de segurança podem ser instaladas em pontos estratégicos da casa para monitorar a atividade do idoso. Isso permite detectar comportamentos incomuns ou perigosos, como sair de casa durante a noite ou tentar usar objetos perigosos como facas ou fósforos.</w:t>
      </w:r>
    </w:p>
    <w:p w14:paraId="177006EE" w14:textId="24616FEB" w:rsidR="006E5425" w:rsidRPr="00543AB9" w:rsidRDefault="00543AB9" w:rsidP="00543AB9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 w:cs="Times New Roman"/>
          <w:iCs/>
          <w:szCs w:val="24"/>
        </w:rPr>
      </w:pPr>
      <w:r>
        <w:rPr>
          <w:rFonts w:ascii="Times New Roman" w:hAnsi="Times New Roman" w:cs="Times New Roman"/>
          <w:iCs/>
          <w:szCs w:val="24"/>
        </w:rPr>
        <w:lastRenderedPageBreak/>
        <w:t>11.</w:t>
      </w:r>
      <w:r w:rsidR="00596364" w:rsidRPr="00543AB9">
        <w:rPr>
          <w:rFonts w:ascii="Times New Roman" w:hAnsi="Times New Roman" w:cs="Times New Roman"/>
          <w:iCs/>
          <w:szCs w:val="24"/>
        </w:rPr>
        <w:t>Considerações Finais</w:t>
      </w:r>
    </w:p>
    <w:p w14:paraId="3FC69BD3" w14:textId="77777777" w:rsidR="00C4488F" w:rsidRPr="00543AB9" w:rsidRDefault="00C4488F" w:rsidP="00C4488F">
      <w:pPr>
        <w:pStyle w:val="Ttulo2"/>
        <w:numPr>
          <w:ilvl w:val="0"/>
          <w:numId w:val="0"/>
        </w:numPr>
        <w:spacing w:after="80"/>
        <w:ind w:left="360"/>
        <w:rPr>
          <w:rFonts w:ascii="Times New Roman" w:hAnsi="Times New Roman" w:cs="Times New Roman"/>
          <w:iCs/>
          <w:szCs w:val="24"/>
        </w:rPr>
      </w:pPr>
      <w:r w:rsidRPr="00543AB9">
        <w:rPr>
          <w:rFonts w:ascii="Times New Roman" w:hAnsi="Times New Roman" w:cs="Times New Roman"/>
          <w:b w:val="0"/>
          <w:bCs w:val="0"/>
          <w:iCs/>
          <w:color w:val="000000"/>
          <w:szCs w:val="24"/>
        </w:rPr>
        <w:t>Com base nos estudos feitos para elaboração do tema do projeto e escopo definido, é definido que o projeto tenha como base este documento para continuidade e elaboração das próximas fases e entregas.</w:t>
      </w:r>
    </w:p>
    <w:p w14:paraId="4154C372" w14:textId="77777777" w:rsidR="006E5425" w:rsidRPr="002C5A42" w:rsidRDefault="00E96407">
      <w:pPr>
        <w:pStyle w:val="Ttulo1"/>
      </w:pPr>
      <w:r w:rsidRPr="002C5A42">
        <w:t>Aprovação e autoridade para proceder</w:t>
      </w:r>
    </w:p>
    <w:p w14:paraId="6BDAC56D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 xml:space="preserve">Aprovamos o projeto como descrito acima e autorizamos </w:t>
      </w:r>
      <w:r w:rsidR="003C782F">
        <w:rPr>
          <w:sz w:val="24"/>
          <w:szCs w:val="24"/>
        </w:rPr>
        <w:t>o</w:t>
      </w:r>
      <w:r w:rsidRPr="00ED1517">
        <w:rPr>
          <w:sz w:val="24"/>
          <w:szCs w:val="24"/>
        </w:rPr>
        <w:t xml:space="preserve"> </w:t>
      </w:r>
      <w:r w:rsidR="003C782F">
        <w:rPr>
          <w:sz w:val="24"/>
          <w:szCs w:val="24"/>
        </w:rPr>
        <w:t xml:space="preserve">time </w:t>
      </w:r>
      <w:r w:rsidRPr="00ED1517">
        <w:rPr>
          <w:sz w:val="24"/>
          <w:szCs w:val="24"/>
        </w:rPr>
        <w:t>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59B179BF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42D4DEB5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7B70A62F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2BA45083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21D9DA6C" w14:textId="77777777" w:rsidTr="002F5967">
        <w:tc>
          <w:tcPr>
            <w:tcW w:w="1923" w:type="pct"/>
          </w:tcPr>
          <w:p w14:paraId="08986B28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5A539E0B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54E2F4E5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3D9D23EC" w14:textId="77777777" w:rsidR="006E5425" w:rsidRPr="002C5A42" w:rsidRDefault="006E5425" w:rsidP="00514CA3"/>
    <w:sectPr w:rsidR="006E5425" w:rsidRPr="002C5A42" w:rsidSect="002C5A42">
      <w:headerReference w:type="default" r:id="rId11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BB237" w14:textId="77777777" w:rsidR="00513617" w:rsidRDefault="00513617">
      <w:pPr>
        <w:spacing w:after="0" w:line="240" w:lineRule="auto"/>
      </w:pPr>
      <w:r>
        <w:separator/>
      </w:r>
    </w:p>
  </w:endnote>
  <w:endnote w:type="continuationSeparator" w:id="0">
    <w:p w14:paraId="515AC00D" w14:textId="77777777" w:rsidR="00513617" w:rsidRDefault="00513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DBFAD" w14:textId="77777777" w:rsidR="00513617" w:rsidRDefault="00513617">
      <w:pPr>
        <w:spacing w:after="0" w:line="240" w:lineRule="auto"/>
      </w:pPr>
      <w:r>
        <w:separator/>
      </w:r>
    </w:p>
  </w:footnote>
  <w:footnote w:type="continuationSeparator" w:id="0">
    <w:p w14:paraId="1E74BFA6" w14:textId="77777777" w:rsidR="00513617" w:rsidRDefault="00513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2892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25220E" wp14:editId="7C982A4E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9BED84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4488F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4488F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41215"/>
    <w:multiLevelType w:val="multilevel"/>
    <w:tmpl w:val="AF6EB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75F2C"/>
    <w:multiLevelType w:val="multilevel"/>
    <w:tmpl w:val="D9B6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E933F83"/>
    <w:multiLevelType w:val="hybridMultilevel"/>
    <w:tmpl w:val="ADBC9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73C9A"/>
    <w:multiLevelType w:val="multilevel"/>
    <w:tmpl w:val="1DE6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8238B"/>
    <w:multiLevelType w:val="multilevel"/>
    <w:tmpl w:val="A02E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65CB4"/>
    <w:multiLevelType w:val="multilevel"/>
    <w:tmpl w:val="4B6A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C09D6"/>
    <w:multiLevelType w:val="multilevel"/>
    <w:tmpl w:val="1B62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64716"/>
    <w:multiLevelType w:val="multilevel"/>
    <w:tmpl w:val="9D90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FA3F87"/>
    <w:multiLevelType w:val="multilevel"/>
    <w:tmpl w:val="E050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348EA"/>
    <w:multiLevelType w:val="multilevel"/>
    <w:tmpl w:val="173A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AE6A46"/>
    <w:multiLevelType w:val="multilevel"/>
    <w:tmpl w:val="77D6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F09C0"/>
    <w:multiLevelType w:val="multilevel"/>
    <w:tmpl w:val="6F4C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BB468D"/>
    <w:multiLevelType w:val="multilevel"/>
    <w:tmpl w:val="8B22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1B6747"/>
    <w:multiLevelType w:val="multilevel"/>
    <w:tmpl w:val="D24A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FB283D"/>
    <w:multiLevelType w:val="multilevel"/>
    <w:tmpl w:val="EDD49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9761179">
    <w:abstractNumId w:val="0"/>
  </w:num>
  <w:num w:numId="2" w16cid:durableId="763764971">
    <w:abstractNumId w:val="15"/>
  </w:num>
  <w:num w:numId="3" w16cid:durableId="1182864416">
    <w:abstractNumId w:val="15"/>
    <w:lvlOverride w:ilvl="0">
      <w:startOverride w:val="1"/>
    </w:lvlOverride>
  </w:num>
  <w:num w:numId="4" w16cid:durableId="1201477333">
    <w:abstractNumId w:val="3"/>
  </w:num>
  <w:num w:numId="5" w16cid:durableId="120267677">
    <w:abstractNumId w:val="1"/>
  </w:num>
  <w:num w:numId="6" w16cid:durableId="1078593349">
    <w:abstractNumId w:val="11"/>
  </w:num>
  <w:num w:numId="7" w16cid:durableId="1560825153">
    <w:abstractNumId w:val="6"/>
  </w:num>
  <w:num w:numId="8" w16cid:durableId="234438400">
    <w:abstractNumId w:val="13"/>
  </w:num>
  <w:num w:numId="9" w16cid:durableId="455412091">
    <w:abstractNumId w:val="9"/>
  </w:num>
  <w:num w:numId="10" w16cid:durableId="43678925">
    <w:abstractNumId w:val="12"/>
  </w:num>
  <w:num w:numId="11" w16cid:durableId="1849713249">
    <w:abstractNumId w:val="8"/>
  </w:num>
  <w:num w:numId="12" w16cid:durableId="1213738471">
    <w:abstractNumId w:val="16"/>
  </w:num>
  <w:num w:numId="13" w16cid:durableId="760880778">
    <w:abstractNumId w:val="2"/>
  </w:num>
  <w:num w:numId="14" w16cid:durableId="1192113772">
    <w:abstractNumId w:val="4"/>
  </w:num>
  <w:num w:numId="15" w16cid:durableId="1938097537">
    <w:abstractNumId w:val="17"/>
  </w:num>
  <w:num w:numId="16" w16cid:durableId="692146593">
    <w:abstractNumId w:val="14"/>
  </w:num>
  <w:num w:numId="17" w16cid:durableId="1714767406">
    <w:abstractNumId w:val="7"/>
  </w:num>
  <w:num w:numId="18" w16cid:durableId="158010142">
    <w:abstractNumId w:val="5"/>
  </w:num>
  <w:num w:numId="19" w16cid:durableId="1718017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8395E"/>
    <w:rsid w:val="00087D1D"/>
    <w:rsid w:val="00094F6F"/>
    <w:rsid w:val="000A2436"/>
    <w:rsid w:val="000A4986"/>
    <w:rsid w:val="000B49E3"/>
    <w:rsid w:val="000D7CD1"/>
    <w:rsid w:val="000F4E7D"/>
    <w:rsid w:val="001212A5"/>
    <w:rsid w:val="00131A6D"/>
    <w:rsid w:val="0015297D"/>
    <w:rsid w:val="00173D71"/>
    <w:rsid w:val="00184CD2"/>
    <w:rsid w:val="001C4A0C"/>
    <w:rsid w:val="001D1EF4"/>
    <w:rsid w:val="00202648"/>
    <w:rsid w:val="00205524"/>
    <w:rsid w:val="00206EA2"/>
    <w:rsid w:val="002107AE"/>
    <w:rsid w:val="00266238"/>
    <w:rsid w:val="00274FCA"/>
    <w:rsid w:val="002B48F2"/>
    <w:rsid w:val="002C015C"/>
    <w:rsid w:val="002C5A42"/>
    <w:rsid w:val="002D2D41"/>
    <w:rsid w:val="002F5967"/>
    <w:rsid w:val="00312013"/>
    <w:rsid w:val="00320D6D"/>
    <w:rsid w:val="00327BEF"/>
    <w:rsid w:val="00337DED"/>
    <w:rsid w:val="003514DE"/>
    <w:rsid w:val="00355281"/>
    <w:rsid w:val="00373656"/>
    <w:rsid w:val="0037771C"/>
    <w:rsid w:val="00377D7E"/>
    <w:rsid w:val="003B7391"/>
    <w:rsid w:val="003C782F"/>
    <w:rsid w:val="003D4812"/>
    <w:rsid w:val="003D71CF"/>
    <w:rsid w:val="004017C1"/>
    <w:rsid w:val="00415FCC"/>
    <w:rsid w:val="00417848"/>
    <w:rsid w:val="00437D75"/>
    <w:rsid w:val="00441B8C"/>
    <w:rsid w:val="00475E52"/>
    <w:rsid w:val="004944A7"/>
    <w:rsid w:val="004A3274"/>
    <w:rsid w:val="004E0377"/>
    <w:rsid w:val="005064C8"/>
    <w:rsid w:val="005072D0"/>
    <w:rsid w:val="00513617"/>
    <w:rsid w:val="00514CA3"/>
    <w:rsid w:val="00515972"/>
    <w:rsid w:val="00523C36"/>
    <w:rsid w:val="005433A0"/>
    <w:rsid w:val="00543AB9"/>
    <w:rsid w:val="0056417C"/>
    <w:rsid w:val="00596364"/>
    <w:rsid w:val="005A54AF"/>
    <w:rsid w:val="005D6C98"/>
    <w:rsid w:val="00632D4F"/>
    <w:rsid w:val="00643F43"/>
    <w:rsid w:val="00662B82"/>
    <w:rsid w:val="0066776A"/>
    <w:rsid w:val="00682E75"/>
    <w:rsid w:val="006961A9"/>
    <w:rsid w:val="006A7E89"/>
    <w:rsid w:val="006C3AB3"/>
    <w:rsid w:val="006C4848"/>
    <w:rsid w:val="006D36FD"/>
    <w:rsid w:val="006E0AA2"/>
    <w:rsid w:val="006E5425"/>
    <w:rsid w:val="007100AD"/>
    <w:rsid w:val="00713EC5"/>
    <w:rsid w:val="007245B4"/>
    <w:rsid w:val="00792FBC"/>
    <w:rsid w:val="00795012"/>
    <w:rsid w:val="007C0D22"/>
    <w:rsid w:val="007C5632"/>
    <w:rsid w:val="007E6581"/>
    <w:rsid w:val="007F4993"/>
    <w:rsid w:val="00814CED"/>
    <w:rsid w:val="00815846"/>
    <w:rsid w:val="00826E43"/>
    <w:rsid w:val="00854D6B"/>
    <w:rsid w:val="00870880"/>
    <w:rsid w:val="00892DFC"/>
    <w:rsid w:val="008A4F65"/>
    <w:rsid w:val="008A725A"/>
    <w:rsid w:val="008B40AD"/>
    <w:rsid w:val="008C36A2"/>
    <w:rsid w:val="008D087E"/>
    <w:rsid w:val="00910552"/>
    <w:rsid w:val="00922F2A"/>
    <w:rsid w:val="00924C48"/>
    <w:rsid w:val="00957380"/>
    <w:rsid w:val="009746C4"/>
    <w:rsid w:val="009774CD"/>
    <w:rsid w:val="00993C21"/>
    <w:rsid w:val="00994769"/>
    <w:rsid w:val="0099565F"/>
    <w:rsid w:val="009A2FE7"/>
    <w:rsid w:val="009E27BD"/>
    <w:rsid w:val="00A04870"/>
    <w:rsid w:val="00A42468"/>
    <w:rsid w:val="00A75408"/>
    <w:rsid w:val="00A81859"/>
    <w:rsid w:val="00A930C5"/>
    <w:rsid w:val="00AA38BC"/>
    <w:rsid w:val="00AF57A3"/>
    <w:rsid w:val="00B62BF0"/>
    <w:rsid w:val="00B915D0"/>
    <w:rsid w:val="00BB4771"/>
    <w:rsid w:val="00BC5630"/>
    <w:rsid w:val="00BC74DA"/>
    <w:rsid w:val="00BE19D4"/>
    <w:rsid w:val="00C04900"/>
    <w:rsid w:val="00C17C9E"/>
    <w:rsid w:val="00C4488F"/>
    <w:rsid w:val="00C61465"/>
    <w:rsid w:val="00CD0DDD"/>
    <w:rsid w:val="00CE559B"/>
    <w:rsid w:val="00D14199"/>
    <w:rsid w:val="00D15DA4"/>
    <w:rsid w:val="00D2489D"/>
    <w:rsid w:val="00D52A7B"/>
    <w:rsid w:val="00D938EB"/>
    <w:rsid w:val="00D9643D"/>
    <w:rsid w:val="00DC370D"/>
    <w:rsid w:val="00DC42DA"/>
    <w:rsid w:val="00DC4F45"/>
    <w:rsid w:val="00DD1233"/>
    <w:rsid w:val="00DF2627"/>
    <w:rsid w:val="00E52D6C"/>
    <w:rsid w:val="00E9257A"/>
    <w:rsid w:val="00E96407"/>
    <w:rsid w:val="00EA7567"/>
    <w:rsid w:val="00EC7D24"/>
    <w:rsid w:val="00ED1517"/>
    <w:rsid w:val="00ED3F8B"/>
    <w:rsid w:val="00EE3A96"/>
    <w:rsid w:val="00EF0C73"/>
    <w:rsid w:val="00F10C99"/>
    <w:rsid w:val="00F1777A"/>
    <w:rsid w:val="00F87689"/>
    <w:rsid w:val="00F91922"/>
    <w:rsid w:val="00FD153F"/>
    <w:rsid w:val="00FD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A8E388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tabs>
        <w:tab w:val="clear" w:pos="1637"/>
        <w:tab w:val="num" w:pos="360"/>
      </w:tabs>
      <w:spacing w:before="360" w:after="120" w:line="240" w:lineRule="auto"/>
      <w:ind w:left="360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44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C4488F"/>
    <w:rPr>
      <w:color w:val="0000FF"/>
      <w:u w:val="single"/>
    </w:rPr>
  </w:style>
  <w:style w:type="paragraph" w:styleId="PargrafodaLista">
    <w:name w:val="List Paragraph"/>
    <w:basedOn w:val="Normal"/>
    <w:uiPriority w:val="34"/>
    <w:unhideWhenUsed/>
    <w:qFormat/>
    <w:rsid w:val="00C44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exame.com/bussola/por-que-ainda-faltam-produtos-para-atender-a-economia-prateada/" TargetMode="External"/><Relationship Id="rId4" Type="http://schemas.openxmlformats.org/officeDocument/2006/relationships/styles" Target="styles.xml"/><Relationship Id="rId9" Type="http://schemas.openxmlformats.org/officeDocument/2006/relationships/hyperlink" Target="https://descomplica.com.br/blog/geografia-populacional-transicao-demografica-e-piramide-etaria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41D52"/>
    <w:rsid w:val="00175C27"/>
    <w:rsid w:val="0021106A"/>
    <w:rsid w:val="003219B4"/>
    <w:rsid w:val="003769F7"/>
    <w:rsid w:val="003C1E1D"/>
    <w:rsid w:val="004B4EBE"/>
    <w:rsid w:val="0076498E"/>
    <w:rsid w:val="007A3602"/>
    <w:rsid w:val="00851622"/>
    <w:rsid w:val="009968C7"/>
    <w:rsid w:val="00A52B08"/>
    <w:rsid w:val="00AA1887"/>
    <w:rsid w:val="00AB077F"/>
    <w:rsid w:val="00B82AC3"/>
    <w:rsid w:val="00BE798E"/>
    <w:rsid w:val="00C31E9B"/>
    <w:rsid w:val="00C66A44"/>
    <w:rsid w:val="00CD3729"/>
    <w:rsid w:val="00CD457A"/>
    <w:rsid w:val="00D76615"/>
    <w:rsid w:val="00E7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C66A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3B9EB5D-A987-4BBB-AE92-379FD176F8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3</TotalTime>
  <Pages>7</Pages>
  <Words>1830</Words>
  <Characters>9888</Characters>
  <Application>Microsoft Office Word</Application>
  <DocSecurity>0</DocSecurity>
  <Lines>82</Lines>
  <Paragraphs>23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financeiro</cp:lastModifiedBy>
  <cp:revision>3</cp:revision>
  <dcterms:created xsi:type="dcterms:W3CDTF">2023-03-30T14:03:00Z</dcterms:created>
  <dcterms:modified xsi:type="dcterms:W3CDTF">2023-03-30T20:25:00Z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