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65A4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1C6B57">
        <w:t>2</w:t>
      </w:r>
      <w:r w:rsidR="003C64C5">
        <w:t>3</w:t>
      </w:r>
    </w:p>
    <w:p w14:paraId="6A163245" w14:textId="77777777" w:rsidR="00700105" w:rsidRDefault="002163E7">
      <w:pPr>
        <w:pStyle w:val="Ttulo"/>
      </w:pPr>
      <w:r>
        <w:t>pLANEJAMENTO</w:t>
      </w:r>
    </w:p>
    <w:p w14:paraId="70937E45" w14:textId="77777777" w:rsidR="006E5425" w:rsidRPr="002C5A42" w:rsidRDefault="002163E7">
      <w:pPr>
        <w:pStyle w:val="Ttulo"/>
      </w:pPr>
      <w:r>
        <w:t>PLANO DE PROJETO</w:t>
      </w:r>
    </w:p>
    <w:sdt>
      <w:sdtPr>
        <w:id w:val="216403978"/>
        <w:placeholder>
          <w:docPart w:val="E914DB9B81AE47DDB5A0D55CB0F3A877"/>
        </w:placeholder>
        <w:date w:fullDate="2023-06-06T00:00:00Z">
          <w:dateFormat w:val="dd/MM/yyyy"/>
          <w:lid w:val="pt-BR"/>
          <w:storeMappedDataAs w:val="dateTime"/>
          <w:calendar w:val="gregorian"/>
        </w:date>
      </w:sdtPr>
      <w:sdtContent>
        <w:p w14:paraId="65600AE9" w14:textId="77777777" w:rsidR="006E5425" w:rsidRPr="002C5A42" w:rsidRDefault="003C64C5">
          <w:pPr>
            <w:pStyle w:val="Subttulo"/>
          </w:pPr>
          <w:r>
            <w:t>06/06/2023</w:t>
          </w:r>
        </w:p>
      </w:sdtContent>
    </w:sdt>
    <w:p w14:paraId="308F7193" w14:textId="5F76B05A" w:rsidR="006E5425" w:rsidRDefault="00C02295">
      <w:pPr>
        <w:pStyle w:val="Ttulo1"/>
      </w:pPr>
      <w:r>
        <w:t>life care</w:t>
      </w:r>
    </w:p>
    <w:p w14:paraId="767F3777" w14:textId="6787BB00" w:rsidR="00C02295" w:rsidRDefault="001B0207" w:rsidP="00C02295">
      <w:pPr>
        <w:pStyle w:val="Ttulo2"/>
        <w:numPr>
          <w:ilvl w:val="0"/>
          <w:numId w:val="10"/>
        </w:numPr>
      </w:pPr>
      <w:r>
        <w:t>Introduçã</w:t>
      </w:r>
      <w:r w:rsidR="00C02295">
        <w:t>o</w:t>
      </w:r>
    </w:p>
    <w:p w14:paraId="2A03B350" w14:textId="77777777" w:rsidR="00C02295" w:rsidRPr="00C02295" w:rsidRDefault="00C02295" w:rsidP="00C02295"/>
    <w:p w14:paraId="097FB649" w14:textId="35B65D56" w:rsidR="00C02295" w:rsidRPr="00045E9F" w:rsidRDefault="00C02295" w:rsidP="00625B06">
      <w:p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O projeto denominado LifeCare </w:t>
      </w:r>
      <w:r w:rsidRPr="00045E9F">
        <w:rPr>
          <w:rFonts w:ascii="Arial" w:hAnsi="Arial" w:cs="Arial"/>
          <w:color w:val="auto"/>
          <w:sz w:val="22"/>
          <w:szCs w:val="22"/>
        </w:rPr>
        <w:t>tem como objetivo o desenvolvimento de um sistema de software para</w:t>
      </w:r>
      <w:r>
        <w:rPr>
          <w:rFonts w:ascii="Arial" w:hAnsi="Arial" w:cs="Arial"/>
          <w:color w:val="auto"/>
          <w:sz w:val="22"/>
          <w:szCs w:val="22"/>
        </w:rPr>
        <w:t xml:space="preserve"> acompanhamento e monitoramento do cuidado de idosos c</w:t>
      </w:r>
      <w:r w:rsidRPr="00045E9F">
        <w:rPr>
          <w:rFonts w:ascii="Arial" w:hAnsi="Arial" w:cs="Arial"/>
          <w:color w:val="auto"/>
          <w:sz w:val="22"/>
          <w:szCs w:val="22"/>
        </w:rPr>
        <w:t xml:space="preserve">om o propósito de </w:t>
      </w:r>
      <w:r>
        <w:rPr>
          <w:rFonts w:ascii="Arial" w:hAnsi="Arial" w:cs="Arial"/>
          <w:color w:val="auto"/>
          <w:sz w:val="22"/>
          <w:szCs w:val="22"/>
        </w:rPr>
        <w:t xml:space="preserve">compartilhar em tempo real as informações do dia a dia do idoso, como suas atividades principais e seus cuidados especiais, entre o responsável e cuidador. </w:t>
      </w:r>
    </w:p>
    <w:p w14:paraId="7A1F608A" w14:textId="77777777" w:rsidR="00931EC7" w:rsidRDefault="002D0905" w:rsidP="002D0905">
      <w:pPr>
        <w:pStyle w:val="Ttulo2"/>
        <w:numPr>
          <w:ilvl w:val="0"/>
          <w:numId w:val="0"/>
        </w:numPr>
        <w:ind w:left="360" w:hanging="360"/>
      </w:pPr>
      <w:r>
        <w:t xml:space="preserve">2. </w:t>
      </w:r>
      <w:r w:rsidR="00314278">
        <w:t>Recursos necessários</w:t>
      </w:r>
      <w:r w:rsidR="00D2323D">
        <w:t xml:space="preserve"> para o </w:t>
      </w:r>
      <w:r w:rsidR="00E02B8C">
        <w:t>Ambiente de Desenvolvimento</w:t>
      </w:r>
    </w:p>
    <w:p w14:paraId="20C793F5" w14:textId="77777777" w:rsidR="008A5747" w:rsidRPr="008A5747" w:rsidRDefault="008A5747" w:rsidP="008A5747"/>
    <w:p w14:paraId="2383ECC1" w14:textId="77777777" w:rsidR="00314278" w:rsidRDefault="002D0905" w:rsidP="008056B6">
      <w:pPr>
        <w:pStyle w:val="Ttulo3"/>
        <w:ind w:firstLine="360"/>
      </w:pPr>
      <w:r>
        <w:t>2</w:t>
      </w:r>
      <w:r w:rsidR="00314278">
        <w:t>.1 Hardware</w:t>
      </w:r>
    </w:p>
    <w:p w14:paraId="745E872E" w14:textId="77777777" w:rsidR="00C02295" w:rsidRDefault="00C02295" w:rsidP="00045E9F"/>
    <w:p w14:paraId="1543F057" w14:textId="0586981E" w:rsidR="00C02295" w:rsidRPr="008056B6" w:rsidRDefault="00C02295" w:rsidP="00C02295">
      <w:pPr>
        <w:pStyle w:val="NormalWeb"/>
        <w:numPr>
          <w:ilvl w:val="0"/>
          <w:numId w:val="12"/>
        </w:numPr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056B6">
        <w:rPr>
          <w:rFonts w:asciiTheme="minorHAnsi" w:hAnsiTheme="minorHAnsi" w:cstheme="minorHAnsi"/>
          <w:color w:val="000000"/>
          <w:sz w:val="22"/>
          <w:szCs w:val="22"/>
        </w:rPr>
        <w:t xml:space="preserve">RQS 1 </w:t>
      </w:r>
      <w:r w:rsidR="00863624" w:rsidRPr="008056B6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8056B6">
        <w:rPr>
          <w:rFonts w:asciiTheme="minorHAnsi" w:hAnsiTheme="minorHAnsi" w:cstheme="minorHAnsi"/>
          <w:color w:val="000000"/>
          <w:sz w:val="22"/>
          <w:szCs w:val="22"/>
        </w:rPr>
        <w:t xml:space="preserve"> Notebook Acer Aspire com processador Intel i5</w:t>
      </w:r>
      <w:r w:rsidR="00F92FA7" w:rsidRPr="008056B6">
        <w:rPr>
          <w:rFonts w:asciiTheme="minorHAnsi" w:hAnsiTheme="minorHAnsi" w:cstheme="minorHAnsi"/>
          <w:color w:val="000000"/>
          <w:sz w:val="22"/>
          <w:szCs w:val="22"/>
        </w:rPr>
        <w:t xml:space="preserve"> de 10° geração</w:t>
      </w:r>
      <w:r w:rsidRPr="008056B6">
        <w:rPr>
          <w:rFonts w:asciiTheme="minorHAnsi" w:hAnsiTheme="minorHAnsi" w:cstheme="minorHAnsi"/>
          <w:color w:val="000000"/>
          <w:sz w:val="22"/>
          <w:szCs w:val="22"/>
        </w:rPr>
        <w:t>, placa de vídeo Intel Graphics 620</w:t>
      </w:r>
    </w:p>
    <w:p w14:paraId="6A67F7F2" w14:textId="5AD33A60" w:rsidR="00C02295" w:rsidRPr="008056B6" w:rsidRDefault="00C02295" w:rsidP="00F92FA7">
      <w:pPr>
        <w:pStyle w:val="NormalWeb"/>
        <w:numPr>
          <w:ilvl w:val="0"/>
          <w:numId w:val="12"/>
        </w:numPr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056B6">
        <w:rPr>
          <w:rFonts w:asciiTheme="minorHAnsi" w:hAnsiTheme="minorHAnsi" w:cstheme="minorHAnsi"/>
          <w:color w:val="000000"/>
          <w:sz w:val="22"/>
          <w:szCs w:val="22"/>
        </w:rPr>
        <w:t>RQS</w:t>
      </w:r>
      <w:r w:rsidR="00863624" w:rsidRPr="008056B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056B6">
        <w:rPr>
          <w:rFonts w:asciiTheme="minorHAnsi" w:hAnsiTheme="minorHAnsi" w:cstheme="minorHAnsi"/>
          <w:color w:val="000000"/>
          <w:sz w:val="22"/>
          <w:szCs w:val="22"/>
        </w:rPr>
        <w:t>2 - Notebook Lenovo com processador Intel i5</w:t>
      </w:r>
      <w:r w:rsidR="00F92FA7" w:rsidRPr="008056B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92FA7" w:rsidRPr="008056B6">
        <w:rPr>
          <w:rFonts w:asciiTheme="minorHAnsi" w:hAnsiTheme="minorHAnsi" w:cstheme="minorHAnsi"/>
          <w:sz w:val="22"/>
          <w:szCs w:val="22"/>
        </w:rPr>
        <w:t>de 11° geração</w:t>
      </w:r>
      <w:r w:rsidRPr="008056B6">
        <w:rPr>
          <w:rFonts w:asciiTheme="minorHAnsi" w:hAnsiTheme="minorHAnsi" w:cstheme="minorHAnsi"/>
          <w:color w:val="000000"/>
          <w:sz w:val="22"/>
          <w:szCs w:val="22"/>
        </w:rPr>
        <w:t xml:space="preserve">, placa de vídeo </w:t>
      </w:r>
      <w:r w:rsidR="00F92FA7" w:rsidRPr="008056B6">
        <w:rPr>
          <w:rFonts w:asciiTheme="minorHAnsi" w:hAnsiTheme="minorHAnsi" w:cstheme="minorHAnsi"/>
          <w:color w:val="000000"/>
          <w:sz w:val="22"/>
          <w:szCs w:val="22"/>
        </w:rPr>
        <w:t>GTX 1650, 16 GB Ram, 512 GB SSD NVME.2.</w:t>
      </w:r>
    </w:p>
    <w:p w14:paraId="319FDD8D" w14:textId="059F8AE9" w:rsidR="00C02295" w:rsidRPr="008056B6" w:rsidRDefault="00C02295" w:rsidP="00C02295">
      <w:pPr>
        <w:pStyle w:val="NormalWeb"/>
        <w:numPr>
          <w:ilvl w:val="0"/>
          <w:numId w:val="12"/>
        </w:numPr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056B6">
        <w:rPr>
          <w:rFonts w:asciiTheme="minorHAnsi" w:hAnsiTheme="minorHAnsi" w:cstheme="minorHAnsi"/>
          <w:color w:val="000000"/>
          <w:sz w:val="22"/>
          <w:szCs w:val="22"/>
        </w:rPr>
        <w:t xml:space="preserve">RQS 3 - Desktop </w:t>
      </w:r>
      <w:r w:rsidR="00F92FA7" w:rsidRPr="008056B6">
        <w:rPr>
          <w:rFonts w:asciiTheme="minorHAnsi" w:hAnsiTheme="minorHAnsi" w:cstheme="minorHAnsi"/>
          <w:color w:val="000000"/>
          <w:sz w:val="22"/>
          <w:szCs w:val="22"/>
        </w:rPr>
        <w:t>Intel</w:t>
      </w:r>
      <w:r w:rsidRPr="008056B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92FA7" w:rsidRPr="008056B6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8056B6">
        <w:rPr>
          <w:rFonts w:asciiTheme="minorHAnsi" w:hAnsiTheme="minorHAnsi" w:cstheme="minorHAnsi"/>
          <w:color w:val="000000"/>
          <w:sz w:val="22"/>
          <w:szCs w:val="22"/>
        </w:rPr>
        <w:t xml:space="preserve">5 5600, placa de vídeo RTX 2070, </w:t>
      </w:r>
      <w:r w:rsidR="00F92FA7" w:rsidRPr="008056B6">
        <w:rPr>
          <w:rFonts w:asciiTheme="minorHAnsi" w:hAnsiTheme="minorHAnsi" w:cstheme="minorHAnsi"/>
          <w:color w:val="000000"/>
          <w:sz w:val="22"/>
          <w:szCs w:val="22"/>
        </w:rPr>
        <w:t>8 GB Ram, 256 GB SSD.</w:t>
      </w:r>
    </w:p>
    <w:p w14:paraId="46E82CF6" w14:textId="77777777" w:rsidR="00C02295" w:rsidRPr="00045E9F" w:rsidRDefault="00C02295" w:rsidP="00045E9F"/>
    <w:p w14:paraId="09CD0B6F" w14:textId="77777777" w:rsidR="002169CF" w:rsidRDefault="002169CF" w:rsidP="0000291C">
      <w:pPr>
        <w:pStyle w:val="Ttulo3"/>
      </w:pPr>
    </w:p>
    <w:p w14:paraId="1A3C59D3" w14:textId="77777777" w:rsidR="00314278" w:rsidRDefault="002D0905" w:rsidP="008056B6">
      <w:pPr>
        <w:pStyle w:val="Ttulo3"/>
        <w:ind w:firstLine="360"/>
      </w:pPr>
      <w:r>
        <w:t>2</w:t>
      </w:r>
      <w:r w:rsidR="00314278">
        <w:t>.2 Software</w:t>
      </w:r>
    </w:p>
    <w:p w14:paraId="184EA57B" w14:textId="391CF519" w:rsidR="002169CF" w:rsidRPr="007C40D3" w:rsidRDefault="002169CF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Theme="minorHAnsi" w:eastAsia="Times New Roman" w:hAnsiTheme="minorHAnsi" w:cstheme="minorHAnsi"/>
          <w:lang w:val="pt-BR" w:eastAsia="pt-BR" w:bidi="ar-SA"/>
        </w:rPr>
      </w:pPr>
      <w:r w:rsidRPr="007C40D3">
        <w:rPr>
          <w:rFonts w:asciiTheme="minorHAnsi" w:eastAsia="Times New Roman" w:hAnsiTheme="minorHAnsi" w:cstheme="minorHAnsi"/>
          <w:lang w:val="pt-BR" w:eastAsia="pt-BR" w:bidi="ar-SA"/>
        </w:rPr>
        <w:t xml:space="preserve">Ideas Modeling Vrs </w:t>
      </w:r>
      <w:r w:rsidR="00863624" w:rsidRPr="007C40D3">
        <w:rPr>
          <w:rFonts w:asciiTheme="minorHAnsi" w:eastAsia="Times New Roman" w:hAnsiTheme="minorHAnsi" w:cstheme="minorHAnsi"/>
          <w:lang w:val="pt-BR" w:eastAsia="pt-BR" w:bidi="ar-SA"/>
        </w:rPr>
        <w:t>13,</w:t>
      </w:r>
      <w:r w:rsidRPr="007C40D3">
        <w:rPr>
          <w:rFonts w:asciiTheme="minorHAnsi" w:eastAsia="Times New Roman" w:hAnsiTheme="minorHAnsi" w:cstheme="minorHAnsi"/>
          <w:lang w:val="pt-BR" w:eastAsia="pt-BR" w:bidi="ar-SA"/>
        </w:rPr>
        <w:t xml:space="preserve"> ferramenta de apoio à Engenharia de Software segundo o Paradigma de Desenvolvimento Orientado Objeto.</w:t>
      </w:r>
    </w:p>
    <w:p w14:paraId="1C2F3182" w14:textId="114BDFD7" w:rsidR="002169CF" w:rsidRPr="007C40D3" w:rsidRDefault="002169CF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Theme="minorHAnsi" w:eastAsia="Times New Roman" w:hAnsiTheme="minorHAnsi" w:cstheme="minorHAnsi"/>
          <w:lang w:val="pt-BR" w:eastAsia="pt-BR" w:bidi="ar-SA"/>
        </w:rPr>
      </w:pPr>
      <w:r w:rsidRPr="007C40D3">
        <w:rPr>
          <w:rFonts w:asciiTheme="minorHAnsi" w:eastAsia="Times New Roman" w:hAnsiTheme="minorHAnsi" w:cstheme="minorHAnsi"/>
          <w:lang w:val="pt-BR" w:eastAsia="pt-BR" w:bidi="ar-SA"/>
        </w:rPr>
        <w:t>Microsoft Office Vrs</w:t>
      </w:r>
      <w:r w:rsidR="007C40D3" w:rsidRPr="007C40D3">
        <w:rPr>
          <w:rFonts w:asciiTheme="minorHAnsi" w:eastAsia="Times New Roman" w:hAnsiTheme="minorHAnsi" w:cstheme="minorHAnsi"/>
          <w:lang w:val="pt-BR" w:eastAsia="pt-BR" w:bidi="ar-SA"/>
        </w:rPr>
        <w:t xml:space="preserve"> 365</w:t>
      </w:r>
      <w:r w:rsidRPr="007C40D3">
        <w:rPr>
          <w:rFonts w:asciiTheme="minorHAnsi" w:eastAsia="Times New Roman" w:hAnsiTheme="minorHAnsi" w:cstheme="minorHAnsi"/>
          <w:lang w:val="pt-BR" w:eastAsia="pt-BR" w:bidi="ar-SA"/>
        </w:rPr>
        <w:t>, ferramenta utilizada para a confecção da documentação e apresentação do Projeto.</w:t>
      </w:r>
    </w:p>
    <w:p w14:paraId="598B0930" w14:textId="046AF854" w:rsidR="002169CF" w:rsidRPr="007C40D3" w:rsidRDefault="007C40D3" w:rsidP="007C40D3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Theme="minorHAnsi" w:eastAsia="Times New Roman" w:hAnsiTheme="minorHAnsi" w:cstheme="minorHAnsi"/>
          <w:lang w:val="pt-BR" w:eastAsia="pt-BR" w:bidi="ar-SA"/>
        </w:rPr>
      </w:pPr>
      <w:r w:rsidRPr="007C40D3">
        <w:rPr>
          <w:rFonts w:asciiTheme="minorHAnsi" w:eastAsia="Times New Roman" w:hAnsiTheme="minorHAnsi" w:cstheme="minorHAnsi"/>
          <w:lang w:val="pt-BR" w:eastAsia="pt-BR" w:bidi="ar-SA"/>
        </w:rPr>
        <w:t>IntelliJ idea, a</w:t>
      </w:r>
      <w:r w:rsidR="002169CF" w:rsidRPr="007C40D3">
        <w:rPr>
          <w:rFonts w:asciiTheme="minorHAnsi" w:eastAsia="Times New Roman" w:hAnsiTheme="minorHAnsi" w:cstheme="minorHAnsi"/>
          <w:lang w:val="pt-BR" w:eastAsia="pt-BR" w:bidi="ar-SA"/>
        </w:rPr>
        <w:t>mbiente de desenvolvimento Java Vrs</w:t>
      </w:r>
      <w:r w:rsidRPr="007C40D3">
        <w:rPr>
          <w:rFonts w:asciiTheme="minorHAnsi" w:eastAsia="Times New Roman" w:hAnsiTheme="minorHAnsi" w:cstheme="minorHAnsi"/>
          <w:lang w:val="pt-BR" w:eastAsia="pt-BR" w:bidi="ar-SA"/>
        </w:rPr>
        <w:t xml:space="preserve"> 222</w:t>
      </w:r>
      <w:r w:rsidR="002169CF" w:rsidRPr="007C40D3">
        <w:rPr>
          <w:rFonts w:asciiTheme="minorHAnsi" w:eastAsia="Times New Roman" w:hAnsiTheme="minorHAnsi" w:cstheme="minorHAnsi"/>
          <w:lang w:val="pt-BR" w:eastAsia="pt-BR" w:bidi="ar-SA"/>
        </w:rPr>
        <w:t xml:space="preserve"> para Web</w:t>
      </w:r>
      <w:r w:rsidRPr="007C40D3">
        <w:rPr>
          <w:rFonts w:asciiTheme="minorHAnsi" w:eastAsia="Times New Roman" w:hAnsiTheme="minorHAnsi" w:cstheme="minorHAnsi"/>
          <w:lang w:val="pt-BR" w:eastAsia="pt-BR" w:bidi="ar-SA"/>
        </w:rPr>
        <w:t>.</w:t>
      </w:r>
    </w:p>
    <w:p w14:paraId="2AD1DB87" w14:textId="302FB2C7" w:rsidR="007C40D3" w:rsidRPr="007C40D3" w:rsidRDefault="007C40D3" w:rsidP="007C40D3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Theme="minorHAnsi" w:eastAsia="Times New Roman" w:hAnsiTheme="minorHAnsi" w:cstheme="minorHAnsi"/>
          <w:lang w:val="pt-BR" w:eastAsia="pt-BR" w:bidi="ar-SA"/>
        </w:rPr>
      </w:pPr>
      <w:r w:rsidRPr="007C40D3">
        <w:rPr>
          <w:rFonts w:asciiTheme="minorHAnsi" w:eastAsia="Times New Roman" w:hAnsiTheme="minorHAnsi" w:cstheme="minorHAnsi"/>
          <w:lang w:val="pt-BR" w:eastAsia="pt-BR" w:bidi="ar-SA"/>
        </w:rPr>
        <w:t xml:space="preserve">JDK, </w:t>
      </w:r>
      <w:r w:rsidRPr="007C40D3">
        <w:rPr>
          <w:rFonts w:ascii="Arial" w:hAnsi="Arial" w:cs="Arial"/>
          <w:shd w:val="clear" w:color="auto" w:fill="FFFFFF"/>
        </w:rPr>
        <w:t>um conjunto de utilitários que permitem criar sistemas de software para a plataforma Java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7C40D3">
        <w:rPr>
          <w:rFonts w:ascii="Arial" w:hAnsi="Arial" w:cs="Arial"/>
          <w:shd w:val="clear" w:color="auto" w:fill="FFFFFF"/>
        </w:rPr>
        <w:t>Vrs 18.</w:t>
      </w:r>
    </w:p>
    <w:p w14:paraId="45EC62C9" w14:textId="590B9DAB" w:rsidR="002169CF" w:rsidRDefault="002169CF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Theme="minorHAnsi" w:eastAsia="Times New Roman" w:hAnsiTheme="minorHAnsi" w:cstheme="minorHAnsi"/>
          <w:lang w:val="pt-BR" w:eastAsia="pt-BR" w:bidi="ar-SA"/>
        </w:rPr>
      </w:pPr>
      <w:bookmarkStart w:id="0" w:name="_Hlk138343497"/>
      <w:r w:rsidRPr="007C40D3">
        <w:rPr>
          <w:rFonts w:asciiTheme="minorHAnsi" w:eastAsia="Times New Roman" w:hAnsiTheme="minorHAnsi" w:cstheme="minorHAnsi"/>
          <w:lang w:val="pt-BR" w:eastAsia="pt-BR" w:bidi="ar-SA"/>
        </w:rPr>
        <w:t xml:space="preserve">PostgreSQL Vrs </w:t>
      </w:r>
      <w:r w:rsidR="007C40D3" w:rsidRPr="007C40D3">
        <w:rPr>
          <w:rFonts w:asciiTheme="minorHAnsi" w:eastAsia="Times New Roman" w:hAnsiTheme="minorHAnsi" w:cstheme="minorHAnsi"/>
          <w:lang w:val="pt-BR" w:eastAsia="pt-BR" w:bidi="ar-SA"/>
        </w:rPr>
        <w:t>14</w:t>
      </w:r>
      <w:bookmarkEnd w:id="0"/>
      <w:r w:rsidRPr="007C40D3">
        <w:rPr>
          <w:rFonts w:asciiTheme="minorHAnsi" w:eastAsia="Times New Roman" w:hAnsiTheme="minorHAnsi" w:cstheme="minorHAnsi"/>
          <w:lang w:val="pt-BR" w:eastAsia="pt-BR" w:bidi="ar-SA"/>
        </w:rPr>
        <w:t>, sistema de gerenciamento de banco de dados</w:t>
      </w:r>
      <w:r w:rsidRPr="00404819">
        <w:rPr>
          <w:rFonts w:asciiTheme="minorHAnsi" w:eastAsia="Times New Roman" w:hAnsiTheme="minorHAnsi" w:cstheme="minorHAnsi"/>
          <w:lang w:val="pt-BR" w:eastAsia="pt-BR" w:bidi="ar-SA"/>
        </w:rPr>
        <w:t>.</w:t>
      </w:r>
    </w:p>
    <w:p w14:paraId="618D2A9D" w14:textId="319F3FA1" w:rsidR="002169CF" w:rsidRPr="00831DCF" w:rsidRDefault="00F92FA7" w:rsidP="00434473">
      <w:pPr>
        <w:pStyle w:val="western"/>
        <w:numPr>
          <w:ilvl w:val="0"/>
          <w:numId w:val="9"/>
        </w:numPr>
        <w:spacing w:after="0" w:line="360" w:lineRule="auto"/>
        <w:jc w:val="both"/>
      </w:pPr>
      <w:r w:rsidRPr="00831DCF">
        <w:rPr>
          <w:rFonts w:asciiTheme="minorHAnsi" w:eastAsia="Times New Roman" w:hAnsiTheme="minorHAnsi" w:cstheme="minorHAnsi"/>
          <w:lang w:val="pt-BR" w:eastAsia="pt-BR" w:bidi="ar-SA"/>
        </w:rPr>
        <w:t>Dia, ferramenta para desenho de diagramas, fluxogramas Vrs 0.97.</w:t>
      </w:r>
    </w:p>
    <w:p w14:paraId="5DC30A9F" w14:textId="0F5CA6EC" w:rsidR="00D56FE8" w:rsidRDefault="00D56FE8" w:rsidP="0000291C">
      <w:pPr>
        <w:pStyle w:val="western"/>
        <w:numPr>
          <w:ilvl w:val="0"/>
          <w:numId w:val="9"/>
        </w:numPr>
        <w:spacing w:after="0" w:line="360" w:lineRule="auto"/>
        <w:jc w:val="both"/>
      </w:pPr>
      <w:r>
        <w:lastRenderedPageBreak/>
        <w:t>P</w:t>
      </w:r>
      <w:r w:rsidRPr="00977AFB">
        <w:t>gAdmin 4</w:t>
      </w:r>
      <w:r>
        <w:t xml:space="preserve"> Vrs 6, ferramenta de aplicação cliente com interface gráfica que envia e recebe em SQL para o postgres.</w:t>
      </w:r>
    </w:p>
    <w:p w14:paraId="6EE0AF03" w14:textId="77777777" w:rsidR="00D56FE8" w:rsidRDefault="00D56FE8" w:rsidP="00D56FE8">
      <w:pPr>
        <w:pStyle w:val="western"/>
        <w:spacing w:after="0" w:line="360" w:lineRule="auto"/>
        <w:jc w:val="both"/>
      </w:pPr>
    </w:p>
    <w:p w14:paraId="7FA8A711" w14:textId="35EE83EC" w:rsidR="00314278" w:rsidRDefault="002D0905" w:rsidP="008056B6">
      <w:pPr>
        <w:pStyle w:val="Ttulo3"/>
        <w:ind w:firstLine="360"/>
      </w:pPr>
      <w:r>
        <w:t>2</w:t>
      </w:r>
      <w:r w:rsidR="00314278">
        <w:t>.3 H</w:t>
      </w:r>
      <w:r w:rsidR="00E9759A">
        <w:t>umanos</w:t>
      </w:r>
      <w:r w:rsidR="008056B6">
        <w:tab/>
      </w:r>
    </w:p>
    <w:p w14:paraId="041E35CF" w14:textId="77777777" w:rsidR="00FA1B7F" w:rsidRPr="00FA1B7F" w:rsidRDefault="00FA1B7F" w:rsidP="00FA1B7F"/>
    <w:p w14:paraId="1602F8C7" w14:textId="78C295AF" w:rsidR="002169CF" w:rsidRPr="00A3709E" w:rsidRDefault="00814AC7" w:rsidP="00342812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2</w:t>
      </w:r>
      <w:r w:rsidR="002169CF" w:rsidRPr="00A3709E">
        <w:rPr>
          <w:rFonts w:ascii="Arial" w:hAnsi="Arial" w:cs="Arial"/>
          <w:color w:val="auto"/>
          <w:sz w:val="22"/>
          <w:szCs w:val="22"/>
        </w:rPr>
        <w:t xml:space="preserve"> profissionai</w:t>
      </w:r>
      <w:r>
        <w:rPr>
          <w:rFonts w:ascii="Arial" w:hAnsi="Arial" w:cs="Arial"/>
          <w:color w:val="auto"/>
          <w:sz w:val="22"/>
          <w:szCs w:val="22"/>
        </w:rPr>
        <w:t xml:space="preserve">s </w:t>
      </w:r>
      <w:r w:rsidR="002169CF" w:rsidRPr="00A3709E">
        <w:rPr>
          <w:rFonts w:ascii="Arial" w:hAnsi="Arial" w:cs="Arial"/>
          <w:color w:val="auto"/>
          <w:sz w:val="22"/>
          <w:szCs w:val="22"/>
        </w:rPr>
        <w:t>gradua</w:t>
      </w:r>
      <w:r>
        <w:rPr>
          <w:rFonts w:ascii="Arial" w:hAnsi="Arial" w:cs="Arial"/>
          <w:color w:val="auto"/>
          <w:sz w:val="22"/>
          <w:szCs w:val="22"/>
        </w:rPr>
        <w:t xml:space="preserve">ndo </w:t>
      </w:r>
      <w:r w:rsidR="002169CF" w:rsidRPr="00A3709E">
        <w:rPr>
          <w:rFonts w:ascii="Arial" w:hAnsi="Arial" w:cs="Arial"/>
          <w:color w:val="auto"/>
          <w:sz w:val="22"/>
          <w:szCs w:val="22"/>
        </w:rPr>
        <w:t>em Sistemas de</w:t>
      </w:r>
      <w:r>
        <w:rPr>
          <w:rFonts w:ascii="Arial" w:hAnsi="Arial" w:cs="Arial"/>
          <w:color w:val="auto"/>
          <w:sz w:val="22"/>
          <w:szCs w:val="22"/>
        </w:rPr>
        <w:t xml:space="preserve"> Informação</w:t>
      </w:r>
      <w:r w:rsidR="002169CF" w:rsidRPr="00A3709E">
        <w:rPr>
          <w:rFonts w:ascii="Arial" w:hAnsi="Arial" w:cs="Arial"/>
          <w:color w:val="auto"/>
          <w:sz w:val="22"/>
          <w:szCs w:val="22"/>
        </w:rPr>
        <w:t xml:space="preserve">, com conhecimentos em nível intermediário </w:t>
      </w:r>
      <w:r w:rsidR="007F67EE" w:rsidRPr="00A3709E">
        <w:rPr>
          <w:rFonts w:ascii="Arial" w:hAnsi="Arial" w:cs="Arial"/>
          <w:color w:val="auto"/>
          <w:sz w:val="22"/>
          <w:szCs w:val="22"/>
        </w:rPr>
        <w:t xml:space="preserve">de </w:t>
      </w:r>
      <w:r w:rsidR="002169CF" w:rsidRPr="00A3709E">
        <w:rPr>
          <w:rFonts w:ascii="Arial" w:hAnsi="Arial" w:cs="Arial"/>
          <w:color w:val="auto"/>
          <w:sz w:val="22"/>
          <w:szCs w:val="22"/>
        </w:rPr>
        <w:t>desenvolvimento de aplicações</w:t>
      </w:r>
      <w:r w:rsidR="007F67EE" w:rsidRPr="00A3709E">
        <w:rPr>
          <w:rFonts w:ascii="Arial" w:hAnsi="Arial" w:cs="Arial"/>
          <w:color w:val="auto"/>
          <w:sz w:val="22"/>
          <w:szCs w:val="22"/>
        </w:rPr>
        <w:t xml:space="preserve"> </w:t>
      </w:r>
      <w:r w:rsidR="00FA1B7F" w:rsidRPr="00A3709E">
        <w:rPr>
          <w:rFonts w:ascii="Arial" w:hAnsi="Arial" w:cs="Arial"/>
          <w:color w:val="auto"/>
          <w:sz w:val="22"/>
          <w:szCs w:val="22"/>
        </w:rPr>
        <w:t>Web</w:t>
      </w:r>
      <w:r w:rsidR="00A3709E" w:rsidRPr="00A3709E">
        <w:rPr>
          <w:rFonts w:ascii="Arial" w:hAnsi="Arial" w:cs="Arial"/>
          <w:color w:val="auto"/>
          <w:sz w:val="22"/>
          <w:szCs w:val="22"/>
        </w:rPr>
        <w:t xml:space="preserve"> </w:t>
      </w:r>
      <w:r w:rsidR="0069045C" w:rsidRPr="00A3709E">
        <w:rPr>
          <w:rFonts w:ascii="Arial" w:hAnsi="Arial" w:cs="Arial"/>
          <w:color w:val="auto"/>
          <w:sz w:val="22"/>
          <w:szCs w:val="22"/>
        </w:rPr>
        <w:t xml:space="preserve">com </w:t>
      </w:r>
      <w:r w:rsidR="00A3709E" w:rsidRPr="00A3709E">
        <w:rPr>
          <w:rFonts w:ascii="Arial" w:hAnsi="Arial" w:cs="Arial"/>
          <w:color w:val="auto"/>
          <w:sz w:val="22"/>
          <w:szCs w:val="22"/>
        </w:rPr>
        <w:t xml:space="preserve">Linguagem de Programação Java com Framework Spring Boot no </w:t>
      </w:r>
      <w:r w:rsidR="00A3709E" w:rsidRPr="00A3709E">
        <w:rPr>
          <w:rFonts w:ascii="Arial" w:hAnsi="Arial" w:cs="Arial"/>
          <w:i/>
          <w:color w:val="auto"/>
          <w:sz w:val="22"/>
          <w:szCs w:val="22"/>
        </w:rPr>
        <w:t>Back End</w:t>
      </w:r>
      <w:r w:rsidR="00A3709E" w:rsidRPr="00A3709E">
        <w:rPr>
          <w:rFonts w:ascii="Arial" w:hAnsi="Arial" w:cs="Arial"/>
          <w:color w:val="auto"/>
          <w:sz w:val="22"/>
          <w:szCs w:val="22"/>
        </w:rPr>
        <w:t xml:space="preserve"> e, Framework Boostrap no </w:t>
      </w:r>
      <w:r w:rsidR="00A3709E" w:rsidRPr="00A3709E">
        <w:rPr>
          <w:rFonts w:ascii="Arial" w:hAnsi="Arial" w:cs="Arial"/>
          <w:i/>
          <w:color w:val="auto"/>
          <w:sz w:val="22"/>
          <w:szCs w:val="22"/>
        </w:rPr>
        <w:t>Front End</w:t>
      </w:r>
      <w:r w:rsidR="00A3709E" w:rsidRPr="00A3709E">
        <w:rPr>
          <w:rFonts w:ascii="Arial" w:hAnsi="Arial" w:cs="Arial"/>
          <w:color w:val="auto"/>
          <w:sz w:val="22"/>
          <w:szCs w:val="22"/>
        </w:rPr>
        <w:t>;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="00A3709E" w:rsidRPr="00A3709E">
        <w:rPr>
          <w:rFonts w:ascii="Arial" w:hAnsi="Arial" w:cs="Arial"/>
          <w:color w:val="auto"/>
          <w:sz w:val="22"/>
          <w:szCs w:val="22"/>
        </w:rPr>
        <w:t>Sistema gerenciador do banco de dados (SGBD) PostgreSQL. Armazenamento</w:t>
      </w:r>
      <w:r w:rsidR="001E0E49">
        <w:rPr>
          <w:rFonts w:ascii="Arial" w:hAnsi="Arial" w:cs="Arial"/>
          <w:color w:val="auto"/>
          <w:sz w:val="22"/>
          <w:szCs w:val="22"/>
        </w:rPr>
        <w:t xml:space="preserve">, </w:t>
      </w:r>
      <w:r w:rsidR="00A3709E" w:rsidRPr="00A3709E">
        <w:rPr>
          <w:rFonts w:ascii="Arial" w:hAnsi="Arial" w:cs="Arial"/>
          <w:color w:val="auto"/>
          <w:sz w:val="22"/>
          <w:szCs w:val="22"/>
        </w:rPr>
        <w:t xml:space="preserve">versionamento </w:t>
      </w:r>
      <w:r w:rsidR="001E0E49">
        <w:rPr>
          <w:rFonts w:ascii="Arial" w:hAnsi="Arial" w:cs="Arial"/>
          <w:color w:val="auto"/>
          <w:sz w:val="22"/>
          <w:szCs w:val="22"/>
        </w:rPr>
        <w:t xml:space="preserve">e desenvolvimento colaborativo (docs/srcs) </w:t>
      </w:r>
      <w:r w:rsidR="00A3709E" w:rsidRPr="00A3709E">
        <w:rPr>
          <w:rFonts w:ascii="Arial" w:hAnsi="Arial" w:cs="Arial"/>
          <w:color w:val="auto"/>
          <w:sz w:val="22"/>
          <w:szCs w:val="22"/>
        </w:rPr>
        <w:t>com Git/GitHub</w:t>
      </w:r>
      <w:r w:rsidR="00A3709E">
        <w:rPr>
          <w:rFonts w:ascii="Arial" w:hAnsi="Arial" w:cs="Arial"/>
          <w:color w:val="auto"/>
          <w:sz w:val="22"/>
          <w:szCs w:val="22"/>
        </w:rPr>
        <w:t>.</w:t>
      </w:r>
    </w:p>
    <w:p w14:paraId="0B0EB513" w14:textId="77777777" w:rsidR="00A3709E" w:rsidRPr="00A3709E" w:rsidRDefault="00A3709E" w:rsidP="00F45A7E">
      <w:pPr>
        <w:spacing w:after="0"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4E455804" w14:textId="77777777" w:rsidR="00C84DD7" w:rsidRDefault="0000291C" w:rsidP="008056B6">
      <w:pPr>
        <w:pStyle w:val="Ttulo3"/>
        <w:ind w:firstLine="360"/>
      </w:pPr>
      <w:r>
        <w:t xml:space="preserve">2.4 </w:t>
      </w:r>
      <w:r w:rsidR="00C84DD7">
        <w:t>Outros, se houver</w:t>
      </w:r>
    </w:p>
    <w:p w14:paraId="554E818B" w14:textId="77777777" w:rsidR="00B54F14" w:rsidRPr="00863624" w:rsidRDefault="00B54F14" w:rsidP="00B54F14">
      <w:pPr>
        <w:rPr>
          <w:rFonts w:ascii="Times New Roman" w:hAnsi="Times New Roman" w:cs="Times New Roman"/>
          <w:sz w:val="24"/>
          <w:szCs w:val="24"/>
        </w:rPr>
      </w:pPr>
    </w:p>
    <w:p w14:paraId="0AE1F84A" w14:textId="5A557EF9" w:rsidR="009D196A" w:rsidRPr="00863624" w:rsidRDefault="00863624" w:rsidP="00625B06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63624">
        <w:rPr>
          <w:rFonts w:ascii="Times New Roman" w:hAnsi="Times New Roman" w:cs="Times New Roman"/>
          <w:color w:val="000000"/>
          <w:sz w:val="24"/>
          <w:szCs w:val="24"/>
        </w:rPr>
        <w:t xml:space="preserve">Até o presente momento, não foram utilizados outros recursos para realização de tal </w:t>
      </w:r>
      <w:r w:rsidR="00625B06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863624">
        <w:rPr>
          <w:rFonts w:ascii="Times New Roman" w:hAnsi="Times New Roman" w:cs="Times New Roman"/>
          <w:color w:val="000000"/>
          <w:sz w:val="24"/>
          <w:szCs w:val="24"/>
        </w:rPr>
        <w:t>projeto.</w:t>
      </w:r>
    </w:p>
    <w:p w14:paraId="6750A5D5" w14:textId="77777777" w:rsidR="00863624" w:rsidRDefault="00863624" w:rsidP="009D196A"/>
    <w:p w14:paraId="19FEF086" w14:textId="77777777" w:rsidR="00F332A0" w:rsidRDefault="002D0905" w:rsidP="00F332A0">
      <w:pPr>
        <w:pStyle w:val="Ttulo2"/>
        <w:numPr>
          <w:ilvl w:val="0"/>
          <w:numId w:val="0"/>
        </w:numPr>
        <w:ind w:left="360" w:hanging="360"/>
      </w:pPr>
      <w:r>
        <w:t xml:space="preserve">3. </w:t>
      </w:r>
      <w:r w:rsidR="00314278">
        <w:t>Cronograma Macro</w:t>
      </w:r>
    </w:p>
    <w:p w14:paraId="645DFCA6" w14:textId="77777777" w:rsidR="00CC4836" w:rsidRPr="00CC4836" w:rsidRDefault="00CC4836" w:rsidP="00CC4836"/>
    <w:p w14:paraId="04B26073" w14:textId="77777777" w:rsidR="002169CF" w:rsidRPr="009C0F9D" w:rsidRDefault="002169CF" w:rsidP="00625B06">
      <w:pPr>
        <w:autoSpaceDE w:val="0"/>
        <w:autoSpaceDN w:val="0"/>
        <w:adjustRightInd w:val="0"/>
        <w:jc w:val="both"/>
        <w:rPr>
          <w:rFonts w:ascii="Arial" w:hAnsi="Arial" w:cs="Arial"/>
          <w:color w:val="auto"/>
          <w:sz w:val="22"/>
          <w:szCs w:val="22"/>
        </w:rPr>
      </w:pPr>
      <w:r w:rsidRPr="009C0F9D">
        <w:rPr>
          <w:rFonts w:ascii="Arial" w:hAnsi="Arial" w:cs="Arial"/>
          <w:color w:val="auto"/>
          <w:sz w:val="22"/>
          <w:szCs w:val="22"/>
        </w:rPr>
        <w:t>A Tabela 1 apresenta um resumo das etapas para o desenvolvimento do projeto</w:t>
      </w:r>
      <w:r w:rsidR="008F282A">
        <w:rPr>
          <w:rFonts w:ascii="Arial" w:hAnsi="Arial" w:cs="Arial"/>
          <w:color w:val="auto"/>
          <w:sz w:val="22"/>
          <w:szCs w:val="22"/>
        </w:rPr>
        <w:t>.</w:t>
      </w:r>
    </w:p>
    <w:p w14:paraId="4A2ABDB8" w14:textId="77777777" w:rsidR="002169CF" w:rsidRPr="009C0F9D" w:rsidRDefault="002169CF" w:rsidP="002169CF">
      <w:pPr>
        <w:pStyle w:val="Legenda"/>
        <w:ind w:left="709" w:firstLine="567"/>
        <w:rPr>
          <w:rFonts w:ascii="Arial" w:hAnsi="Arial" w:cs="Arial"/>
          <w:sz w:val="22"/>
          <w:szCs w:val="22"/>
        </w:rPr>
      </w:pPr>
      <w:r w:rsidRPr="009C0F9D">
        <w:rPr>
          <w:rFonts w:ascii="Arial" w:hAnsi="Arial" w:cs="Arial"/>
          <w:sz w:val="22"/>
          <w:szCs w:val="22"/>
        </w:rPr>
        <w:t>Tabela 1 – Etapas do projeto</w:t>
      </w:r>
    </w:p>
    <w:tbl>
      <w:tblPr>
        <w:tblW w:w="8080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394"/>
        <w:gridCol w:w="2410"/>
      </w:tblGrid>
      <w:tr w:rsidR="004E547A" w:rsidRPr="009C0F9D" w14:paraId="7845CD6B" w14:textId="77777777" w:rsidTr="004534BC">
        <w:tc>
          <w:tcPr>
            <w:tcW w:w="1276" w:type="dxa"/>
          </w:tcPr>
          <w:p w14:paraId="64BD208C" w14:textId="77777777" w:rsidR="002169CF" w:rsidRPr="009C0F9D" w:rsidRDefault="002169CF" w:rsidP="002232CA">
            <w:pP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9C0F9D">
              <w:rPr>
                <w:rFonts w:ascii="Arial" w:hAnsi="Arial" w:cs="Arial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4394" w:type="dxa"/>
          </w:tcPr>
          <w:p w14:paraId="4696797E" w14:textId="77777777" w:rsidR="002169CF" w:rsidRPr="009C0F9D" w:rsidRDefault="002169CF" w:rsidP="002232CA">
            <w:pP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9C0F9D">
              <w:rPr>
                <w:rFonts w:ascii="Arial" w:hAnsi="Arial" w:cs="Arial"/>
                <w:b/>
                <w:color w:val="auto"/>
                <w:sz w:val="22"/>
                <w:szCs w:val="22"/>
              </w:rPr>
              <w:t>Descrição</w:t>
            </w:r>
          </w:p>
        </w:tc>
        <w:tc>
          <w:tcPr>
            <w:tcW w:w="2410" w:type="dxa"/>
          </w:tcPr>
          <w:p w14:paraId="15BFC06D" w14:textId="77777777" w:rsidR="002169CF" w:rsidRPr="009C0F9D" w:rsidRDefault="002169CF" w:rsidP="002232CA">
            <w:pP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9C0F9D">
              <w:rPr>
                <w:rFonts w:ascii="Arial" w:hAnsi="Arial" w:cs="Arial"/>
                <w:b/>
                <w:color w:val="auto"/>
                <w:sz w:val="22"/>
                <w:szCs w:val="22"/>
              </w:rPr>
              <w:t>Data Marco</w:t>
            </w:r>
            <w:r w:rsidR="004534BC" w:rsidRPr="009C0F9D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Prevista</w:t>
            </w:r>
          </w:p>
        </w:tc>
      </w:tr>
      <w:tr w:rsidR="00404819" w:rsidRPr="009C0F9D" w14:paraId="5AB6382B" w14:textId="77777777" w:rsidTr="004534BC">
        <w:tc>
          <w:tcPr>
            <w:tcW w:w="1276" w:type="dxa"/>
          </w:tcPr>
          <w:p w14:paraId="28E66813" w14:textId="77777777" w:rsidR="00404819" w:rsidRPr="009C0F9D" w:rsidRDefault="00404819" w:rsidP="00404819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000000"/>
                <w:sz w:val="22"/>
                <w:szCs w:val="22"/>
              </w:rPr>
              <w:t>Etapa 1</w:t>
            </w:r>
          </w:p>
        </w:tc>
        <w:tc>
          <w:tcPr>
            <w:tcW w:w="4394" w:type="dxa"/>
          </w:tcPr>
          <w:p w14:paraId="2A337174" w14:textId="6D7D637D" w:rsidR="00404819" w:rsidRPr="009C0F9D" w:rsidRDefault="00404819" w:rsidP="00404819">
            <w:pPr>
              <w:spacing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auto"/>
                <w:sz w:val="22"/>
                <w:szCs w:val="22"/>
              </w:rPr>
              <w:t xml:space="preserve">Definição de </w:t>
            </w:r>
            <w:r w:rsidR="00814AC7" w:rsidRPr="009C0F9D">
              <w:rPr>
                <w:rFonts w:ascii="Arial" w:hAnsi="Arial" w:cs="Arial"/>
                <w:color w:val="auto"/>
                <w:sz w:val="22"/>
                <w:szCs w:val="22"/>
              </w:rPr>
              <w:t>Projeto &amp;</w:t>
            </w:r>
          </w:p>
          <w:p w14:paraId="12942CBC" w14:textId="77777777" w:rsidR="00404819" w:rsidRPr="009C0F9D" w:rsidRDefault="00404819" w:rsidP="00404819">
            <w:pPr>
              <w:spacing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auto"/>
                <w:sz w:val="22"/>
                <w:szCs w:val="22"/>
              </w:rPr>
              <w:t>Especificação de Requisitos</w:t>
            </w:r>
          </w:p>
        </w:tc>
        <w:tc>
          <w:tcPr>
            <w:tcW w:w="2410" w:type="dxa"/>
          </w:tcPr>
          <w:p w14:paraId="5984E79C" w14:textId="77777777" w:rsidR="00404819" w:rsidRPr="009C0F9D" w:rsidRDefault="004A3A25" w:rsidP="0023624C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000000"/>
                <w:sz w:val="22"/>
                <w:szCs w:val="22"/>
              </w:rPr>
              <w:t>01</w:t>
            </w:r>
            <w:r w:rsidR="00404819" w:rsidRPr="009C0F9D">
              <w:rPr>
                <w:rFonts w:ascii="Arial" w:hAnsi="Arial" w:cs="Arial"/>
                <w:color w:val="000000"/>
                <w:sz w:val="22"/>
                <w:szCs w:val="22"/>
              </w:rPr>
              <w:t>/0</w:t>
            </w:r>
            <w:r w:rsidRPr="009C0F9D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404819" w:rsidRPr="009C0F9D">
              <w:rPr>
                <w:rFonts w:ascii="Arial" w:hAnsi="Arial" w:cs="Arial"/>
                <w:color w:val="000000"/>
                <w:sz w:val="22"/>
                <w:szCs w:val="22"/>
              </w:rPr>
              <w:t>/2023</w:t>
            </w:r>
          </w:p>
        </w:tc>
      </w:tr>
      <w:tr w:rsidR="00404819" w:rsidRPr="009C0F9D" w14:paraId="4909F6FC" w14:textId="77777777" w:rsidTr="004534BC">
        <w:tc>
          <w:tcPr>
            <w:tcW w:w="1276" w:type="dxa"/>
          </w:tcPr>
          <w:p w14:paraId="1B95A410" w14:textId="77777777" w:rsidR="00404819" w:rsidRPr="009C0F9D" w:rsidRDefault="00404819" w:rsidP="00404819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000000"/>
                <w:sz w:val="22"/>
                <w:szCs w:val="22"/>
              </w:rPr>
              <w:t>Etapa 2</w:t>
            </w:r>
          </w:p>
        </w:tc>
        <w:tc>
          <w:tcPr>
            <w:tcW w:w="4394" w:type="dxa"/>
          </w:tcPr>
          <w:p w14:paraId="56C3B681" w14:textId="77777777" w:rsidR="00404819" w:rsidRPr="009C0F9D" w:rsidRDefault="00404819" w:rsidP="00404819">
            <w:pPr>
              <w:spacing w:after="0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auto"/>
                <w:sz w:val="22"/>
                <w:szCs w:val="22"/>
              </w:rPr>
              <w:t>Análise de Requisitos &amp;</w:t>
            </w:r>
          </w:p>
          <w:p w14:paraId="2D3D51A6" w14:textId="77777777" w:rsidR="00404819" w:rsidRPr="009C0F9D" w:rsidRDefault="00404819" w:rsidP="00404819">
            <w:pPr>
              <w:spacing w:after="0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auto"/>
                <w:sz w:val="22"/>
                <w:szCs w:val="22"/>
              </w:rPr>
              <w:t>Construção 1</w:t>
            </w:r>
          </w:p>
        </w:tc>
        <w:tc>
          <w:tcPr>
            <w:tcW w:w="2410" w:type="dxa"/>
          </w:tcPr>
          <w:p w14:paraId="24721E87" w14:textId="77777777" w:rsidR="00404819" w:rsidRPr="009C0F9D" w:rsidRDefault="004A3A25" w:rsidP="0023624C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  <w:r w:rsidR="00404819" w:rsidRPr="009C0F9D">
              <w:rPr>
                <w:rFonts w:ascii="Arial" w:hAnsi="Arial" w:cs="Arial"/>
                <w:color w:val="000000"/>
                <w:sz w:val="22"/>
                <w:szCs w:val="22"/>
              </w:rPr>
              <w:t>/06/2023</w:t>
            </w:r>
          </w:p>
        </w:tc>
      </w:tr>
      <w:tr w:rsidR="00404819" w:rsidRPr="009C0F9D" w14:paraId="69FF5004" w14:textId="77777777" w:rsidTr="004534BC">
        <w:tc>
          <w:tcPr>
            <w:tcW w:w="1276" w:type="dxa"/>
          </w:tcPr>
          <w:p w14:paraId="1E550880" w14:textId="77777777" w:rsidR="00404819" w:rsidRPr="009C0F9D" w:rsidRDefault="00404819" w:rsidP="00404819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000000"/>
                <w:sz w:val="22"/>
                <w:szCs w:val="22"/>
              </w:rPr>
              <w:t>Etapa 3</w:t>
            </w:r>
          </w:p>
        </w:tc>
        <w:tc>
          <w:tcPr>
            <w:tcW w:w="4394" w:type="dxa"/>
          </w:tcPr>
          <w:p w14:paraId="3F33E001" w14:textId="77777777" w:rsidR="00404819" w:rsidRPr="009C0F9D" w:rsidRDefault="00404819" w:rsidP="00514809">
            <w:pPr>
              <w:spacing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auto"/>
                <w:sz w:val="22"/>
                <w:szCs w:val="22"/>
              </w:rPr>
              <w:t>Arquitetura e Projeto &amp; Construção 2</w:t>
            </w:r>
            <w:r w:rsidR="00CA26F6" w:rsidRPr="009C0F9D">
              <w:rPr>
                <w:rFonts w:ascii="Arial" w:hAnsi="Arial" w:cs="Arial"/>
                <w:color w:val="auto"/>
                <w:sz w:val="22"/>
                <w:szCs w:val="22"/>
              </w:rPr>
              <w:t xml:space="preserve"> &amp; Demonstração</w:t>
            </w:r>
          </w:p>
        </w:tc>
        <w:tc>
          <w:tcPr>
            <w:tcW w:w="2410" w:type="dxa"/>
          </w:tcPr>
          <w:p w14:paraId="44256778" w14:textId="77777777" w:rsidR="00404819" w:rsidRPr="009C0F9D" w:rsidRDefault="004A3A25" w:rsidP="0023624C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  <w:r w:rsidR="00404819" w:rsidRPr="009C0F9D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="004534BC" w:rsidRPr="009C0F9D">
              <w:rPr>
                <w:rFonts w:ascii="Arial" w:hAnsi="Arial" w:cs="Arial"/>
                <w:color w:val="000000"/>
                <w:sz w:val="22"/>
                <w:szCs w:val="22"/>
              </w:rPr>
              <w:t>09</w:t>
            </w:r>
            <w:r w:rsidR="00404819" w:rsidRPr="009C0F9D">
              <w:rPr>
                <w:rFonts w:ascii="Arial" w:hAnsi="Arial" w:cs="Arial"/>
                <w:color w:val="000000"/>
                <w:sz w:val="22"/>
                <w:szCs w:val="22"/>
              </w:rPr>
              <w:t>/2023</w:t>
            </w:r>
          </w:p>
        </w:tc>
      </w:tr>
      <w:tr w:rsidR="00404819" w:rsidRPr="009C0F9D" w14:paraId="6CB3A612" w14:textId="77777777" w:rsidTr="004534BC">
        <w:tc>
          <w:tcPr>
            <w:tcW w:w="1276" w:type="dxa"/>
          </w:tcPr>
          <w:p w14:paraId="02AD991A" w14:textId="77777777" w:rsidR="00404819" w:rsidRPr="009C0F9D" w:rsidRDefault="00404819" w:rsidP="00404819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000000"/>
                <w:sz w:val="22"/>
                <w:szCs w:val="22"/>
              </w:rPr>
              <w:t>Etapa 4</w:t>
            </w:r>
          </w:p>
        </w:tc>
        <w:tc>
          <w:tcPr>
            <w:tcW w:w="4394" w:type="dxa"/>
          </w:tcPr>
          <w:p w14:paraId="58D72048" w14:textId="77777777" w:rsidR="00404819" w:rsidRPr="009C0F9D" w:rsidRDefault="00404819" w:rsidP="004534BC">
            <w:pPr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000000"/>
                <w:sz w:val="22"/>
                <w:szCs w:val="22"/>
              </w:rPr>
              <w:t xml:space="preserve">Construção 3 &amp; </w:t>
            </w:r>
            <w:r w:rsidRPr="009C0F9D">
              <w:rPr>
                <w:rFonts w:ascii="Arial" w:hAnsi="Arial" w:cs="Arial"/>
                <w:color w:val="000000"/>
                <w:sz w:val="22"/>
                <w:szCs w:val="22"/>
              </w:rPr>
              <w:br/>
              <w:t>Fechamento de Projeto</w:t>
            </w:r>
          </w:p>
        </w:tc>
        <w:tc>
          <w:tcPr>
            <w:tcW w:w="2410" w:type="dxa"/>
          </w:tcPr>
          <w:p w14:paraId="4FFE5FF2" w14:textId="77777777" w:rsidR="00404819" w:rsidRPr="009C0F9D" w:rsidRDefault="004A3A25" w:rsidP="0023624C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0F9D"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  <w:r w:rsidR="00404819" w:rsidRPr="009C0F9D">
              <w:rPr>
                <w:rFonts w:ascii="Arial" w:hAnsi="Arial" w:cs="Arial"/>
                <w:color w:val="000000"/>
                <w:sz w:val="22"/>
                <w:szCs w:val="22"/>
              </w:rPr>
              <w:t>/1</w:t>
            </w:r>
            <w:r w:rsidR="00467EC7" w:rsidRPr="009C0F9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404819" w:rsidRPr="009C0F9D">
              <w:rPr>
                <w:rFonts w:ascii="Arial" w:hAnsi="Arial" w:cs="Arial"/>
                <w:color w:val="000000"/>
                <w:sz w:val="22"/>
                <w:szCs w:val="22"/>
              </w:rPr>
              <w:t>/2023</w:t>
            </w:r>
          </w:p>
        </w:tc>
      </w:tr>
    </w:tbl>
    <w:p w14:paraId="42F6F49A" w14:textId="77777777" w:rsidR="002169CF" w:rsidRPr="009C0F9D" w:rsidRDefault="002169CF" w:rsidP="002169CF">
      <w:pPr>
        <w:rPr>
          <w:rFonts w:ascii="Arial" w:hAnsi="Arial" w:cs="Arial"/>
          <w:color w:val="auto"/>
          <w:sz w:val="22"/>
          <w:szCs w:val="22"/>
        </w:rPr>
      </w:pPr>
    </w:p>
    <w:p w14:paraId="75A993DE" w14:textId="77777777" w:rsidR="00625B06" w:rsidRDefault="00625B06" w:rsidP="0019359E">
      <w:pPr>
        <w:pStyle w:val="Ttulo2"/>
        <w:numPr>
          <w:ilvl w:val="0"/>
          <w:numId w:val="0"/>
        </w:numPr>
        <w:ind w:left="360" w:hanging="360"/>
      </w:pPr>
    </w:p>
    <w:p w14:paraId="408645A3" w14:textId="313C698A" w:rsidR="0019359E" w:rsidRDefault="0019359E" w:rsidP="0019359E">
      <w:pPr>
        <w:pStyle w:val="Ttulo2"/>
        <w:numPr>
          <w:ilvl w:val="0"/>
          <w:numId w:val="0"/>
        </w:numPr>
        <w:ind w:left="360" w:hanging="360"/>
      </w:pPr>
      <w:r>
        <w:t>4. Orçamento</w:t>
      </w:r>
    </w:p>
    <w:p w14:paraId="14DE5A57" w14:textId="77777777" w:rsidR="00625B06" w:rsidRDefault="00625B06" w:rsidP="0019359E"/>
    <w:p w14:paraId="2486A72F" w14:textId="77777777" w:rsidR="00625B06" w:rsidRDefault="004C037D" w:rsidP="00625B06">
      <w:pPr>
        <w:spacing w:after="0" w:line="276" w:lineRule="auto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 xml:space="preserve">Custo do Desenvolvimento Segundo Karner: </w:t>
      </w:r>
      <w:r w:rsidR="0019359E" w:rsidRPr="005D65A7">
        <w:rPr>
          <w:rFonts w:cstheme="minorHAnsi"/>
          <w:color w:val="auto"/>
          <w:sz w:val="22"/>
          <w:szCs w:val="22"/>
        </w:rPr>
        <w:t xml:space="preserve">R$ </w:t>
      </w:r>
      <w:r>
        <w:rPr>
          <w:rFonts w:cstheme="minorHAnsi"/>
          <w:color w:val="auto"/>
          <w:sz w:val="22"/>
          <w:szCs w:val="22"/>
        </w:rPr>
        <w:t>49.624,80.</w:t>
      </w:r>
      <w:r w:rsidR="0019359E" w:rsidRPr="005D65A7">
        <w:rPr>
          <w:rFonts w:cstheme="minorHAnsi"/>
          <w:color w:val="auto"/>
          <w:sz w:val="22"/>
          <w:szCs w:val="22"/>
        </w:rPr>
        <w:t xml:space="preserve"> </w:t>
      </w:r>
    </w:p>
    <w:p w14:paraId="3F43ACFF" w14:textId="7AD04F7F" w:rsidR="004C037D" w:rsidRPr="005D65A7" w:rsidRDefault="004C037D" w:rsidP="00625B06">
      <w:pPr>
        <w:spacing w:after="0" w:line="276" w:lineRule="auto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 xml:space="preserve">Custo do Desenvolvimento Segundo Schneider e Winters </w:t>
      </w:r>
      <w:r w:rsidRPr="005D65A7">
        <w:rPr>
          <w:rFonts w:cstheme="minorHAnsi"/>
          <w:color w:val="auto"/>
          <w:sz w:val="22"/>
          <w:szCs w:val="22"/>
        </w:rPr>
        <w:t>R$</w:t>
      </w:r>
      <w:r>
        <w:rPr>
          <w:rFonts w:cstheme="minorHAnsi"/>
          <w:color w:val="auto"/>
          <w:sz w:val="22"/>
          <w:szCs w:val="22"/>
        </w:rPr>
        <w:t>:</w:t>
      </w:r>
      <w:r w:rsidRPr="005D65A7">
        <w:rPr>
          <w:rFonts w:cstheme="minorHAnsi"/>
          <w:color w:val="auto"/>
          <w:sz w:val="22"/>
          <w:szCs w:val="22"/>
        </w:rPr>
        <w:t xml:space="preserve"> </w:t>
      </w:r>
      <w:r>
        <w:rPr>
          <w:rFonts w:cstheme="minorHAnsi"/>
          <w:color w:val="auto"/>
          <w:sz w:val="22"/>
          <w:szCs w:val="22"/>
        </w:rPr>
        <w:t>69.474,72.</w:t>
      </w:r>
      <w:r w:rsidRPr="005D65A7">
        <w:rPr>
          <w:rFonts w:cstheme="minorHAnsi"/>
          <w:color w:val="auto"/>
          <w:sz w:val="22"/>
          <w:szCs w:val="22"/>
        </w:rPr>
        <w:t xml:space="preserve"> </w:t>
      </w:r>
    </w:p>
    <w:p w14:paraId="1D14BA81" w14:textId="77777777" w:rsidR="004C037D" w:rsidRPr="005D65A7" w:rsidRDefault="004C037D" w:rsidP="0019359E">
      <w:pPr>
        <w:spacing w:after="0" w:line="276" w:lineRule="auto"/>
        <w:rPr>
          <w:rFonts w:cstheme="minorHAnsi"/>
          <w:color w:val="auto"/>
          <w:sz w:val="22"/>
          <w:szCs w:val="22"/>
        </w:rPr>
      </w:pPr>
    </w:p>
    <w:p w14:paraId="35A1AD94" w14:textId="5C6ECDF6" w:rsidR="0019359E" w:rsidRPr="005D65A7" w:rsidRDefault="0019359E" w:rsidP="0019359E">
      <w:pPr>
        <w:spacing w:after="0" w:line="276" w:lineRule="auto"/>
        <w:rPr>
          <w:rFonts w:cstheme="minorHAnsi"/>
          <w:color w:val="auto"/>
          <w:sz w:val="22"/>
          <w:szCs w:val="22"/>
        </w:rPr>
      </w:pPr>
    </w:p>
    <w:p w14:paraId="168CE46E" w14:textId="77777777" w:rsidR="0019359E" w:rsidRPr="00314278" w:rsidRDefault="0019359E" w:rsidP="0019359E"/>
    <w:p w14:paraId="36240563" w14:textId="77777777" w:rsidR="0031787A" w:rsidRDefault="0031787A" w:rsidP="0031787A"/>
    <w:p w14:paraId="1EEF6E00" w14:textId="77777777" w:rsidR="00F332A0" w:rsidRPr="009C0F9D" w:rsidRDefault="00F332A0" w:rsidP="007C0880">
      <w:pPr>
        <w:autoSpaceDE w:val="0"/>
        <w:autoSpaceDN w:val="0"/>
        <w:adjustRightInd w:val="0"/>
        <w:jc w:val="both"/>
        <w:rPr>
          <w:rFonts w:ascii="Arial" w:hAnsi="Arial" w:cs="Arial"/>
          <w:color w:val="auto"/>
          <w:sz w:val="22"/>
          <w:szCs w:val="22"/>
        </w:rPr>
      </w:pPr>
    </w:p>
    <w:p w14:paraId="62127FFC" w14:textId="1A47CC07" w:rsidR="00814AC7" w:rsidRPr="008056B6" w:rsidRDefault="00F96696" w:rsidP="008056B6">
      <w:pPr>
        <w:rPr>
          <w:rFonts w:eastAsia="Times New Roman" w:cstheme="minorHAnsi"/>
          <w:color w:val="auto"/>
          <w:sz w:val="20"/>
          <w:szCs w:val="24"/>
        </w:rPr>
      </w:pPr>
      <w:r>
        <w:rPr>
          <w:rFonts w:cstheme="minorHAnsi"/>
          <w:sz w:val="20"/>
          <w:szCs w:val="24"/>
        </w:rPr>
        <w:br w:type="page"/>
      </w:r>
    </w:p>
    <w:p w14:paraId="72A0F20F" w14:textId="21840DCF" w:rsidR="00F332A0" w:rsidRPr="00F8293E" w:rsidRDefault="00F332A0" w:rsidP="008F282A">
      <w:pPr>
        <w:pStyle w:val="Legenda"/>
        <w:ind w:firstLine="0"/>
        <w:rPr>
          <w:rFonts w:asciiTheme="minorHAnsi" w:hAnsiTheme="minorHAnsi" w:cstheme="minorHAnsi"/>
          <w:sz w:val="20"/>
          <w:szCs w:val="24"/>
        </w:rPr>
      </w:pPr>
      <w:r w:rsidRPr="00F8293E">
        <w:rPr>
          <w:rFonts w:asciiTheme="minorHAnsi" w:hAnsiTheme="minorHAnsi" w:cstheme="minorHAnsi"/>
          <w:sz w:val="20"/>
          <w:szCs w:val="24"/>
        </w:rPr>
        <w:lastRenderedPageBreak/>
        <w:t>Tabela 2 – Indicadores de execução de cada fase do processo de desenvolvimento de software.</w:t>
      </w:r>
    </w:p>
    <w:tbl>
      <w:tblPr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6"/>
        <w:gridCol w:w="4493"/>
        <w:gridCol w:w="3969"/>
      </w:tblGrid>
      <w:tr w:rsidR="00F8293E" w:rsidRPr="003F0D95" w14:paraId="1C4314D0" w14:textId="77777777" w:rsidTr="0031787A">
        <w:tc>
          <w:tcPr>
            <w:tcW w:w="1036" w:type="dxa"/>
          </w:tcPr>
          <w:p w14:paraId="23730CBB" w14:textId="77777777" w:rsidR="00F8293E" w:rsidRPr="00356DA7" w:rsidRDefault="00F8293E" w:rsidP="007C0880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356DA7">
              <w:rPr>
                <w:rFonts w:ascii="Arial" w:hAnsi="Arial" w:cs="Arial"/>
                <w:b/>
                <w:color w:val="auto"/>
                <w:sz w:val="22"/>
                <w:szCs w:val="22"/>
              </w:rPr>
              <w:t>Entrega</w:t>
            </w:r>
          </w:p>
        </w:tc>
        <w:tc>
          <w:tcPr>
            <w:tcW w:w="4493" w:type="dxa"/>
          </w:tcPr>
          <w:p w14:paraId="0FBC2F56" w14:textId="77777777" w:rsidR="00F8293E" w:rsidRPr="00356DA7" w:rsidRDefault="00F8293E" w:rsidP="007C0880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356DA7">
              <w:rPr>
                <w:rFonts w:ascii="Arial" w:hAnsi="Arial" w:cs="Arial"/>
                <w:b/>
                <w:color w:val="auto"/>
                <w:sz w:val="22"/>
                <w:szCs w:val="22"/>
              </w:rPr>
              <w:t>Artefatos de Documentação</w:t>
            </w:r>
          </w:p>
        </w:tc>
        <w:tc>
          <w:tcPr>
            <w:tcW w:w="3969" w:type="dxa"/>
          </w:tcPr>
          <w:p w14:paraId="4170C212" w14:textId="77777777" w:rsidR="00F8293E" w:rsidRPr="00356DA7" w:rsidRDefault="00F8293E" w:rsidP="007C0880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356DA7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Artefatos de </w:t>
            </w:r>
          </w:p>
          <w:p w14:paraId="1DD1FF7D" w14:textId="77777777" w:rsidR="00F8293E" w:rsidRPr="00356DA7" w:rsidRDefault="00F8293E" w:rsidP="007C0880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356DA7">
              <w:rPr>
                <w:rFonts w:ascii="Arial" w:hAnsi="Arial" w:cs="Arial"/>
                <w:b/>
                <w:color w:val="auto"/>
                <w:sz w:val="22"/>
                <w:szCs w:val="22"/>
              </w:rPr>
              <w:t>Construção</w:t>
            </w:r>
          </w:p>
        </w:tc>
      </w:tr>
      <w:tr w:rsidR="00F8293E" w:rsidRPr="003F0D95" w14:paraId="7EE9B535" w14:textId="77777777" w:rsidTr="0031787A">
        <w:tc>
          <w:tcPr>
            <w:tcW w:w="1036" w:type="dxa"/>
            <w:shd w:val="clear" w:color="auto" w:fill="auto"/>
          </w:tcPr>
          <w:p w14:paraId="54821E18" w14:textId="77777777" w:rsidR="00F8293E" w:rsidRPr="0031787A" w:rsidRDefault="00F8293E" w:rsidP="0031787A">
            <w:pPr>
              <w:spacing w:after="0" w:line="240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31787A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4493" w:type="dxa"/>
            <w:shd w:val="clear" w:color="auto" w:fill="auto"/>
          </w:tcPr>
          <w:p w14:paraId="1EC950D8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1. Declaração de escopo de projeto</w:t>
            </w:r>
          </w:p>
          <w:p w14:paraId="2C2F24F1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2. Especificação de Requisitos</w:t>
            </w:r>
          </w:p>
          <w:p w14:paraId="27A90D6A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2.1 Lista de </w:t>
            </w:r>
            <w:r w:rsidRPr="0031787A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>User Stories</w:t>
            </w:r>
          </w:p>
          <w:p w14:paraId="1B746983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2.2 Requisitos Funcionais</w:t>
            </w:r>
          </w:p>
          <w:p w14:paraId="5C007D70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2.3 Requisitos Não-funcionais </w:t>
            </w:r>
          </w:p>
          <w:p w14:paraId="19D90A08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3. Análise de Requisitos  </w:t>
            </w:r>
          </w:p>
          <w:p w14:paraId="36628E4D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3.1 Visão de Dados</w:t>
            </w:r>
          </w:p>
          <w:p w14:paraId="7DF9FF0E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4. Versionamento do projeto  </w:t>
            </w:r>
          </w:p>
          <w:p w14:paraId="7ABAA92E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4.1 Criação do repositório no Github e versionamento dos documentos produzidos pela equipe.</w:t>
            </w:r>
          </w:p>
          <w:p w14:paraId="65F93588" w14:textId="77777777" w:rsidR="00F8293E" w:rsidRPr="0031787A" w:rsidRDefault="00F8293E" w:rsidP="0031787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4878AEF" w14:textId="77777777" w:rsidR="00F8293E" w:rsidRPr="0031787A" w:rsidRDefault="00F8293E" w:rsidP="0031787A">
            <w:pPr>
              <w:spacing w:after="0" w:line="240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31787A">
              <w:rPr>
                <w:rFonts w:ascii="Arial" w:hAnsi="Arial" w:cs="Arial"/>
                <w:color w:val="auto"/>
                <w:sz w:val="20"/>
              </w:rPr>
              <w:t>-</w:t>
            </w:r>
          </w:p>
        </w:tc>
      </w:tr>
      <w:tr w:rsidR="00F8293E" w:rsidRPr="003F0D95" w14:paraId="3D60CE83" w14:textId="77777777" w:rsidTr="0031787A">
        <w:tc>
          <w:tcPr>
            <w:tcW w:w="1036" w:type="dxa"/>
            <w:shd w:val="clear" w:color="auto" w:fill="auto"/>
          </w:tcPr>
          <w:p w14:paraId="66D9AFE8" w14:textId="77777777" w:rsidR="00F8293E" w:rsidRPr="0031787A" w:rsidRDefault="00F8293E" w:rsidP="0031787A">
            <w:pPr>
              <w:spacing w:after="0" w:line="240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31787A">
              <w:rPr>
                <w:rFonts w:ascii="Arial" w:hAnsi="Arial" w:cs="Arial"/>
                <w:color w:val="auto"/>
                <w:sz w:val="20"/>
              </w:rPr>
              <w:t>2</w:t>
            </w:r>
          </w:p>
        </w:tc>
        <w:tc>
          <w:tcPr>
            <w:tcW w:w="4493" w:type="dxa"/>
            <w:shd w:val="clear" w:color="auto" w:fill="auto"/>
          </w:tcPr>
          <w:p w14:paraId="483E48A6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2. Análise de Requisitos  </w:t>
            </w:r>
          </w:p>
          <w:p w14:paraId="1875DB54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 3.2 Visão de Funções</w:t>
            </w:r>
          </w:p>
          <w:p w14:paraId="7C6BE2E1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 3.3 Visão de Comportamento</w:t>
            </w:r>
          </w:p>
          <w:p w14:paraId="51EBC8E0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3.4 Visão de Interação com Usuário</w:t>
            </w:r>
          </w:p>
          <w:p w14:paraId="5D860C05" w14:textId="77777777" w:rsidR="00951F4C" w:rsidRPr="0031787A" w:rsidRDefault="00951F4C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14:paraId="7A880310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        </w:t>
            </w:r>
          </w:p>
          <w:p w14:paraId="4EEA888E" w14:textId="77777777" w:rsidR="00EA02AA" w:rsidRPr="0031787A" w:rsidRDefault="00EA02AA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14:paraId="16858049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3. Planejamento</w:t>
            </w:r>
          </w:p>
          <w:p w14:paraId="1A973C0D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4.1 Planilha de Pontos por Caso de Uso (PCU)</w:t>
            </w:r>
          </w:p>
          <w:p w14:paraId="36E775CC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4.2 Plano de Projeto</w:t>
            </w:r>
          </w:p>
          <w:p w14:paraId="689ED9FD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4. Projeto </w:t>
            </w:r>
          </w:p>
          <w:p w14:paraId="311DB8AB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4.1 Visão de Dados</w:t>
            </w:r>
          </w:p>
          <w:p w14:paraId="5C425854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     4.1.1 Scripts SQL-DDL completo de criação do banco de dados de acordo com o MER</w:t>
            </w:r>
          </w:p>
          <w:p w14:paraId="7843710B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     4.1.2 Scripts SQL-DML de povoamento do banco de dados de acordo com o MR</w:t>
            </w:r>
          </w:p>
          <w:p w14:paraId="4E54ADBA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   4.2 Visão de Arquitetura</w:t>
            </w:r>
          </w:p>
          <w:p w14:paraId="2199A6CB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     4.2.2 Visão Detalhada do Componente de Negócio (</w:t>
            </w:r>
            <w:r w:rsidRPr="0031787A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>entities</w:t>
            </w: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) da Arquitetura</w:t>
            </w:r>
          </w:p>
          <w:p w14:paraId="1EA074A4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CA78894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5. Construção (Versionamento + Codificação)</w:t>
            </w:r>
          </w:p>
          <w:p w14:paraId="122F56CE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 5.1 Esboço das telas do projeto com HTML e Bootstrap</w:t>
            </w:r>
          </w:p>
          <w:p w14:paraId="3D21E9CA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   5.2 Projeto com código fonte das </w:t>
            </w:r>
            <w:r w:rsidRPr="0031787A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>entities</w:t>
            </w:r>
          </w:p>
          <w:p w14:paraId="5912B2C3" w14:textId="77777777" w:rsidR="00F8293E" w:rsidRPr="0031787A" w:rsidRDefault="00F8293E" w:rsidP="0031787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F8293E" w:rsidRPr="003F0D95" w14:paraId="781346C3" w14:textId="77777777" w:rsidTr="0031787A">
        <w:tc>
          <w:tcPr>
            <w:tcW w:w="1036" w:type="dxa"/>
          </w:tcPr>
          <w:p w14:paraId="45DF521A" w14:textId="77777777" w:rsidR="00F8293E" w:rsidRPr="0031787A" w:rsidRDefault="00F8293E" w:rsidP="0031787A">
            <w:pPr>
              <w:spacing w:after="0" w:line="240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31787A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4493" w:type="dxa"/>
          </w:tcPr>
          <w:p w14:paraId="235D9979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2. Projeto </w:t>
            </w:r>
          </w:p>
          <w:p w14:paraId="58D56B41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 2.2 Visão de Arquitetura</w:t>
            </w:r>
          </w:p>
          <w:p w14:paraId="0E809494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     2.2.1 Visão Geral da Arquitetura</w:t>
            </w:r>
          </w:p>
          <w:p w14:paraId="75D09DD2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     2.2.2 Visão Detalhada dos Componentes da Arquitetura</w:t>
            </w:r>
          </w:p>
          <w:p w14:paraId="5F4379FF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     2.3 Visão de Comportamento       </w:t>
            </w:r>
          </w:p>
          <w:p w14:paraId="3AAC1D74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 2.4 Visão de Física e de Implantação</w:t>
            </w:r>
          </w:p>
          <w:p w14:paraId="77F2C19B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14:paraId="36FA48AD" w14:textId="77777777" w:rsidR="00F8293E" w:rsidRPr="0031787A" w:rsidRDefault="00F8293E" w:rsidP="0031787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69" w:type="dxa"/>
          </w:tcPr>
          <w:p w14:paraId="3AC2E7F2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3. Construção (Codificação e Testes)</w:t>
            </w:r>
          </w:p>
          <w:p w14:paraId="6248F33F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  3.1</w:t>
            </w: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ab/>
              <w:t xml:space="preserve">Versionamento do projeto  </w:t>
            </w:r>
          </w:p>
          <w:p w14:paraId="23A8AAE7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  3.2</w:t>
            </w: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ab/>
              <w:t>50% dos casos de uso implementados</w:t>
            </w:r>
          </w:p>
          <w:p w14:paraId="18B132CB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  </w:t>
            </w: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ab/>
              <w:t>3.2.1 DAO</w:t>
            </w:r>
          </w:p>
          <w:p w14:paraId="60F6452D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  </w:t>
            </w: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ab/>
              <w:t>3.2.2 Services</w:t>
            </w:r>
          </w:p>
          <w:p w14:paraId="62C8A85C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  </w:t>
            </w: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ab/>
              <w:t xml:space="preserve">3.2.3 </w:t>
            </w:r>
            <w:proofErr w:type="spellStart"/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Frontend</w:t>
            </w:r>
            <w:proofErr w:type="spellEnd"/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</w:p>
          <w:p w14:paraId="46EFC988" w14:textId="77777777" w:rsidR="00F8293E" w:rsidRPr="0031787A" w:rsidRDefault="00F8293E" w:rsidP="0031787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F8293E" w:rsidRPr="003F0D95" w14:paraId="3E2D57BF" w14:textId="77777777" w:rsidTr="0031787A">
        <w:tc>
          <w:tcPr>
            <w:tcW w:w="1036" w:type="dxa"/>
          </w:tcPr>
          <w:p w14:paraId="168E974F" w14:textId="77777777" w:rsidR="00F8293E" w:rsidRPr="0031787A" w:rsidRDefault="00F8293E" w:rsidP="0031787A">
            <w:pPr>
              <w:spacing w:after="0" w:line="240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31787A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4493" w:type="dxa"/>
          </w:tcPr>
          <w:p w14:paraId="774F7DE6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3. Plano e Histórico de Testes de Validação Automatizados</w:t>
            </w:r>
          </w:p>
          <w:p w14:paraId="3F9DD658" w14:textId="77777777" w:rsidR="00F8293E" w:rsidRPr="0031787A" w:rsidRDefault="00F8293E" w:rsidP="0031787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69" w:type="dxa"/>
          </w:tcPr>
          <w:p w14:paraId="2534B620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2. Construção (Codificação e Testes)</w:t>
            </w:r>
          </w:p>
          <w:p w14:paraId="723BC064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  2.3</w:t>
            </w: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ab/>
              <w:t>Todos os casos de uso implementados</w:t>
            </w:r>
          </w:p>
          <w:p w14:paraId="7950A334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ab/>
              <w:t>2.2.1 DAO</w:t>
            </w:r>
          </w:p>
          <w:p w14:paraId="2591EADE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  </w:t>
            </w: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ab/>
              <w:t>2.2.2 Services</w:t>
            </w:r>
          </w:p>
          <w:p w14:paraId="69EC0C8E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ind w:firstLine="708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2.2.3 </w:t>
            </w:r>
            <w:proofErr w:type="spellStart"/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Frontend</w:t>
            </w:r>
            <w:proofErr w:type="spellEnd"/>
          </w:p>
          <w:p w14:paraId="1FAA8F7C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ind w:firstLine="708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2.2.4 Autorização e Autenticação </w:t>
            </w:r>
          </w:p>
          <w:p w14:paraId="6D4F5119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ind w:firstLine="708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2.2.5 Relatórios</w:t>
            </w:r>
          </w:p>
          <w:p w14:paraId="16E7301C" w14:textId="77777777" w:rsidR="00F8293E" w:rsidRPr="0031787A" w:rsidRDefault="00F8293E" w:rsidP="0031787A">
            <w:pPr>
              <w:pStyle w:val="NormalWeb"/>
              <w:shd w:val="clear" w:color="auto" w:fill="FFFFFF"/>
              <w:spacing w:before="0" w:beforeAutospacing="0" w:after="0" w:afterAutospacing="0"/>
              <w:ind w:firstLine="708"/>
              <w:rPr>
                <w:rFonts w:ascii="Arial" w:hAnsi="Arial" w:cs="Arial"/>
                <w:sz w:val="20"/>
                <w:szCs w:val="20"/>
              </w:rPr>
            </w:pPr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2.2.6 </w:t>
            </w:r>
            <w:proofErr w:type="spellStart"/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Deploy</w:t>
            </w:r>
            <w:proofErr w:type="spellEnd"/>
            <w:r w:rsidRPr="0031787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em um serviço de Nuvem  </w:t>
            </w:r>
          </w:p>
        </w:tc>
      </w:tr>
    </w:tbl>
    <w:p w14:paraId="6C8C0F5A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5435EF26" w14:textId="77777777" w:rsidR="006E5425" w:rsidRPr="00454DCB" w:rsidRDefault="00E96407">
      <w:pPr>
        <w:rPr>
          <w:rFonts w:cstheme="minorHAnsi"/>
          <w:sz w:val="22"/>
          <w:szCs w:val="22"/>
        </w:rPr>
      </w:pPr>
      <w:r w:rsidRPr="00454DCB">
        <w:rPr>
          <w:rFonts w:cstheme="minorHAnsi"/>
          <w:sz w:val="22"/>
          <w:szCs w:val="22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54A69A0F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4245D99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7227736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E83E2F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08B28E98" w14:textId="77777777" w:rsidTr="002F5967">
        <w:tc>
          <w:tcPr>
            <w:tcW w:w="1923" w:type="pct"/>
          </w:tcPr>
          <w:p w14:paraId="16710F3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0A6060D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E6F8E4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5150B4D" w14:textId="77777777" w:rsidR="006E5425" w:rsidRPr="002C5A42" w:rsidRDefault="006E5425" w:rsidP="00514CA3"/>
    <w:sectPr w:rsidR="006E5425" w:rsidRPr="002C5A42" w:rsidSect="002163E7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F1A88" w14:textId="77777777" w:rsidR="00BD1CB2" w:rsidRDefault="00BD1CB2">
      <w:pPr>
        <w:spacing w:after="0" w:line="240" w:lineRule="auto"/>
      </w:pPr>
      <w:r>
        <w:separator/>
      </w:r>
    </w:p>
  </w:endnote>
  <w:endnote w:type="continuationSeparator" w:id="0">
    <w:p w14:paraId="0723D71C" w14:textId="77777777" w:rsidR="00BD1CB2" w:rsidRDefault="00BD1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03A55" w14:textId="77777777" w:rsidR="00BD1CB2" w:rsidRDefault="00BD1CB2">
      <w:pPr>
        <w:spacing w:after="0" w:line="240" w:lineRule="auto"/>
      </w:pPr>
      <w:r>
        <w:separator/>
      </w:r>
    </w:p>
  </w:footnote>
  <w:footnote w:type="continuationSeparator" w:id="0">
    <w:p w14:paraId="5C55C79E" w14:textId="77777777" w:rsidR="00BD1CB2" w:rsidRDefault="00BD1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F320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1E116B" wp14:editId="798EF8B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8127D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54F14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E116B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CE8127D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54F14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A5FD9"/>
    <w:multiLevelType w:val="hybridMultilevel"/>
    <w:tmpl w:val="A3D8F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8291E"/>
    <w:multiLevelType w:val="hybridMultilevel"/>
    <w:tmpl w:val="4E92AA6E"/>
    <w:lvl w:ilvl="0" w:tplc="FC4238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E1647"/>
    <w:multiLevelType w:val="hybridMultilevel"/>
    <w:tmpl w:val="C41ACC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7A06E7"/>
    <w:multiLevelType w:val="hybridMultilevel"/>
    <w:tmpl w:val="C1E892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560A5"/>
    <w:multiLevelType w:val="hybridMultilevel"/>
    <w:tmpl w:val="89EA5978"/>
    <w:lvl w:ilvl="0" w:tplc="B5C282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E04E7F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29A339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D4EE7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B70774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2E4763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78E397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C18F4E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CD0A1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3312E"/>
    <w:multiLevelType w:val="multilevel"/>
    <w:tmpl w:val="E1563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35354948">
    <w:abstractNumId w:val="0"/>
  </w:num>
  <w:num w:numId="2" w16cid:durableId="612706797">
    <w:abstractNumId w:val="8"/>
  </w:num>
  <w:num w:numId="3" w16cid:durableId="1901205691">
    <w:abstractNumId w:val="8"/>
    <w:lvlOverride w:ilvl="0">
      <w:startOverride w:val="1"/>
    </w:lvlOverride>
  </w:num>
  <w:num w:numId="4" w16cid:durableId="317226581">
    <w:abstractNumId w:val="1"/>
  </w:num>
  <w:num w:numId="5" w16cid:durableId="175191723">
    <w:abstractNumId w:val="2"/>
  </w:num>
  <w:num w:numId="6" w16cid:durableId="1403717455">
    <w:abstractNumId w:val="1"/>
  </w:num>
  <w:num w:numId="7" w16cid:durableId="365179000">
    <w:abstractNumId w:val="9"/>
  </w:num>
  <w:num w:numId="8" w16cid:durableId="515118116">
    <w:abstractNumId w:val="7"/>
  </w:num>
  <w:num w:numId="9" w16cid:durableId="1246380035">
    <w:abstractNumId w:val="4"/>
  </w:num>
  <w:num w:numId="10" w16cid:durableId="1566183817">
    <w:abstractNumId w:val="6"/>
  </w:num>
  <w:num w:numId="11" w16cid:durableId="1797487898">
    <w:abstractNumId w:val="3"/>
  </w:num>
  <w:num w:numId="12" w16cid:durableId="1385174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91C"/>
    <w:rsid w:val="00007E30"/>
    <w:rsid w:val="00034250"/>
    <w:rsid w:val="00045E9F"/>
    <w:rsid w:val="00046A8D"/>
    <w:rsid w:val="000475A1"/>
    <w:rsid w:val="00052A26"/>
    <w:rsid w:val="0006241D"/>
    <w:rsid w:val="00073B0D"/>
    <w:rsid w:val="0008395E"/>
    <w:rsid w:val="00084480"/>
    <w:rsid w:val="00094F6F"/>
    <w:rsid w:val="000A2436"/>
    <w:rsid w:val="000A4492"/>
    <w:rsid w:val="000A4986"/>
    <w:rsid w:val="000C5F20"/>
    <w:rsid w:val="00102C54"/>
    <w:rsid w:val="001036E4"/>
    <w:rsid w:val="00105FC9"/>
    <w:rsid w:val="00107E00"/>
    <w:rsid w:val="00124270"/>
    <w:rsid w:val="00146BD8"/>
    <w:rsid w:val="0015297D"/>
    <w:rsid w:val="00152DE8"/>
    <w:rsid w:val="00157A31"/>
    <w:rsid w:val="00173D71"/>
    <w:rsid w:val="00187745"/>
    <w:rsid w:val="0019359E"/>
    <w:rsid w:val="001B0207"/>
    <w:rsid w:val="001C6B57"/>
    <w:rsid w:val="001D76C9"/>
    <w:rsid w:val="001E0E49"/>
    <w:rsid w:val="001E247D"/>
    <w:rsid w:val="001E6508"/>
    <w:rsid w:val="001F2A88"/>
    <w:rsid w:val="00205524"/>
    <w:rsid w:val="002163E7"/>
    <w:rsid w:val="002168F1"/>
    <w:rsid w:val="002169CF"/>
    <w:rsid w:val="002236D4"/>
    <w:rsid w:val="00230A92"/>
    <w:rsid w:val="0023299A"/>
    <w:rsid w:val="0023624C"/>
    <w:rsid w:val="00274FCA"/>
    <w:rsid w:val="002774FA"/>
    <w:rsid w:val="002A561A"/>
    <w:rsid w:val="002B48F2"/>
    <w:rsid w:val="002C5A42"/>
    <w:rsid w:val="002D0905"/>
    <w:rsid w:val="002F5967"/>
    <w:rsid w:val="003061A9"/>
    <w:rsid w:val="0031009F"/>
    <w:rsid w:val="00314278"/>
    <w:rsid w:val="00315C21"/>
    <w:rsid w:val="003175E2"/>
    <w:rsid w:val="0031787A"/>
    <w:rsid w:val="00327BEF"/>
    <w:rsid w:val="00341E25"/>
    <w:rsid w:val="00342577"/>
    <w:rsid w:val="00352686"/>
    <w:rsid w:val="00355281"/>
    <w:rsid w:val="00356DA7"/>
    <w:rsid w:val="0037771C"/>
    <w:rsid w:val="00377D7E"/>
    <w:rsid w:val="003B7391"/>
    <w:rsid w:val="003C64C5"/>
    <w:rsid w:val="003C7E74"/>
    <w:rsid w:val="003D4812"/>
    <w:rsid w:val="003E273D"/>
    <w:rsid w:val="003F0D95"/>
    <w:rsid w:val="003F3D6E"/>
    <w:rsid w:val="00404819"/>
    <w:rsid w:val="00404A9B"/>
    <w:rsid w:val="00416E8A"/>
    <w:rsid w:val="00417848"/>
    <w:rsid w:val="004322E6"/>
    <w:rsid w:val="00451A14"/>
    <w:rsid w:val="004534BC"/>
    <w:rsid w:val="00454DCB"/>
    <w:rsid w:val="00467EC7"/>
    <w:rsid w:val="00473436"/>
    <w:rsid w:val="004944A7"/>
    <w:rsid w:val="004A3A25"/>
    <w:rsid w:val="004B7B8B"/>
    <w:rsid w:val="004C037D"/>
    <w:rsid w:val="004E547A"/>
    <w:rsid w:val="004E55D4"/>
    <w:rsid w:val="004E5C43"/>
    <w:rsid w:val="004F0B4E"/>
    <w:rsid w:val="00514809"/>
    <w:rsid w:val="00514CA3"/>
    <w:rsid w:val="00515972"/>
    <w:rsid w:val="005207A1"/>
    <w:rsid w:val="00542DB6"/>
    <w:rsid w:val="005707E2"/>
    <w:rsid w:val="005842DD"/>
    <w:rsid w:val="00596364"/>
    <w:rsid w:val="005B0DF0"/>
    <w:rsid w:val="005D1E03"/>
    <w:rsid w:val="005D65A7"/>
    <w:rsid w:val="0061318C"/>
    <w:rsid w:val="00615019"/>
    <w:rsid w:val="00620ED1"/>
    <w:rsid w:val="00625B06"/>
    <w:rsid w:val="006304CE"/>
    <w:rsid w:val="006309B5"/>
    <w:rsid w:val="0064226A"/>
    <w:rsid w:val="00643F39"/>
    <w:rsid w:val="00661860"/>
    <w:rsid w:val="00674AA1"/>
    <w:rsid w:val="00674F84"/>
    <w:rsid w:val="0069045C"/>
    <w:rsid w:val="006A1486"/>
    <w:rsid w:val="006A7E89"/>
    <w:rsid w:val="006C62F5"/>
    <w:rsid w:val="006D36FD"/>
    <w:rsid w:val="006D59CC"/>
    <w:rsid w:val="006E5425"/>
    <w:rsid w:val="00700105"/>
    <w:rsid w:val="00713B73"/>
    <w:rsid w:val="00713EC5"/>
    <w:rsid w:val="007243B8"/>
    <w:rsid w:val="0073000D"/>
    <w:rsid w:val="00742E55"/>
    <w:rsid w:val="00777B42"/>
    <w:rsid w:val="0078304F"/>
    <w:rsid w:val="00791724"/>
    <w:rsid w:val="007A71EF"/>
    <w:rsid w:val="007B0091"/>
    <w:rsid w:val="007B2E09"/>
    <w:rsid w:val="007C0880"/>
    <w:rsid w:val="007C0D22"/>
    <w:rsid w:val="007C40D3"/>
    <w:rsid w:val="007C5632"/>
    <w:rsid w:val="007D51C7"/>
    <w:rsid w:val="007D6440"/>
    <w:rsid w:val="007F5DAC"/>
    <w:rsid w:val="007F67EE"/>
    <w:rsid w:val="008031F0"/>
    <w:rsid w:val="008056B6"/>
    <w:rsid w:val="00814AC7"/>
    <w:rsid w:val="0082226E"/>
    <w:rsid w:val="0082304A"/>
    <w:rsid w:val="00831DCF"/>
    <w:rsid w:val="00846261"/>
    <w:rsid w:val="00856102"/>
    <w:rsid w:val="00863624"/>
    <w:rsid w:val="00871451"/>
    <w:rsid w:val="0088265B"/>
    <w:rsid w:val="008A5747"/>
    <w:rsid w:val="008C039D"/>
    <w:rsid w:val="008C1DF8"/>
    <w:rsid w:val="008D0296"/>
    <w:rsid w:val="008D087E"/>
    <w:rsid w:val="008D7C58"/>
    <w:rsid w:val="008E1694"/>
    <w:rsid w:val="008E1F9C"/>
    <w:rsid w:val="008F282A"/>
    <w:rsid w:val="008F49D8"/>
    <w:rsid w:val="008F7B9C"/>
    <w:rsid w:val="00910693"/>
    <w:rsid w:val="00917F8D"/>
    <w:rsid w:val="00931EC7"/>
    <w:rsid w:val="00936497"/>
    <w:rsid w:val="00947FA8"/>
    <w:rsid w:val="00951F4C"/>
    <w:rsid w:val="00964A2B"/>
    <w:rsid w:val="009924A2"/>
    <w:rsid w:val="00993C21"/>
    <w:rsid w:val="009A3F44"/>
    <w:rsid w:val="009A77A0"/>
    <w:rsid w:val="009C0F9D"/>
    <w:rsid w:val="009D196A"/>
    <w:rsid w:val="009E27BD"/>
    <w:rsid w:val="009E2ED5"/>
    <w:rsid w:val="009F60FA"/>
    <w:rsid w:val="00A04870"/>
    <w:rsid w:val="00A070C9"/>
    <w:rsid w:val="00A11514"/>
    <w:rsid w:val="00A12F6F"/>
    <w:rsid w:val="00A249E4"/>
    <w:rsid w:val="00A3709E"/>
    <w:rsid w:val="00A40858"/>
    <w:rsid w:val="00A42468"/>
    <w:rsid w:val="00A61349"/>
    <w:rsid w:val="00A63595"/>
    <w:rsid w:val="00A669E4"/>
    <w:rsid w:val="00A740C2"/>
    <w:rsid w:val="00A74AA3"/>
    <w:rsid w:val="00A81859"/>
    <w:rsid w:val="00A839D6"/>
    <w:rsid w:val="00A91CA7"/>
    <w:rsid w:val="00A930C5"/>
    <w:rsid w:val="00AA38BC"/>
    <w:rsid w:val="00AC4365"/>
    <w:rsid w:val="00AE0791"/>
    <w:rsid w:val="00B01035"/>
    <w:rsid w:val="00B0257D"/>
    <w:rsid w:val="00B13A66"/>
    <w:rsid w:val="00B17634"/>
    <w:rsid w:val="00B22CFB"/>
    <w:rsid w:val="00B44A89"/>
    <w:rsid w:val="00B53278"/>
    <w:rsid w:val="00B54F14"/>
    <w:rsid w:val="00B613DC"/>
    <w:rsid w:val="00B82FCF"/>
    <w:rsid w:val="00B915D0"/>
    <w:rsid w:val="00BB1E15"/>
    <w:rsid w:val="00BB4771"/>
    <w:rsid w:val="00BC2FE2"/>
    <w:rsid w:val="00BC4CDC"/>
    <w:rsid w:val="00BC74DA"/>
    <w:rsid w:val="00BD0479"/>
    <w:rsid w:val="00BD1CB2"/>
    <w:rsid w:val="00BD4365"/>
    <w:rsid w:val="00BE19D4"/>
    <w:rsid w:val="00BF67B3"/>
    <w:rsid w:val="00C02295"/>
    <w:rsid w:val="00C04900"/>
    <w:rsid w:val="00C1297C"/>
    <w:rsid w:val="00C260E7"/>
    <w:rsid w:val="00C333F0"/>
    <w:rsid w:val="00C50926"/>
    <w:rsid w:val="00C61465"/>
    <w:rsid w:val="00C621CB"/>
    <w:rsid w:val="00C66ABA"/>
    <w:rsid w:val="00C84DD7"/>
    <w:rsid w:val="00CA00E6"/>
    <w:rsid w:val="00CA26F6"/>
    <w:rsid w:val="00CA5EE2"/>
    <w:rsid w:val="00CA7F78"/>
    <w:rsid w:val="00CB7F8A"/>
    <w:rsid w:val="00CC38FF"/>
    <w:rsid w:val="00CC43A8"/>
    <w:rsid w:val="00CC4836"/>
    <w:rsid w:val="00CD5872"/>
    <w:rsid w:val="00D0611E"/>
    <w:rsid w:val="00D0703B"/>
    <w:rsid w:val="00D07AC6"/>
    <w:rsid w:val="00D15DA4"/>
    <w:rsid w:val="00D21703"/>
    <w:rsid w:val="00D2323D"/>
    <w:rsid w:val="00D264BA"/>
    <w:rsid w:val="00D47EF6"/>
    <w:rsid w:val="00D56FE8"/>
    <w:rsid w:val="00DC42DA"/>
    <w:rsid w:val="00DE496E"/>
    <w:rsid w:val="00E02B8C"/>
    <w:rsid w:val="00E04C77"/>
    <w:rsid w:val="00E07FFA"/>
    <w:rsid w:val="00E14302"/>
    <w:rsid w:val="00E3044B"/>
    <w:rsid w:val="00E345B2"/>
    <w:rsid w:val="00E52D6C"/>
    <w:rsid w:val="00E565BE"/>
    <w:rsid w:val="00E61792"/>
    <w:rsid w:val="00E875A9"/>
    <w:rsid w:val="00E96407"/>
    <w:rsid w:val="00E96E9C"/>
    <w:rsid w:val="00E9759A"/>
    <w:rsid w:val="00EA02AA"/>
    <w:rsid w:val="00EA14BA"/>
    <w:rsid w:val="00EC2D52"/>
    <w:rsid w:val="00ED1517"/>
    <w:rsid w:val="00ED3F8B"/>
    <w:rsid w:val="00ED50FD"/>
    <w:rsid w:val="00EE3A96"/>
    <w:rsid w:val="00EE5349"/>
    <w:rsid w:val="00F2235E"/>
    <w:rsid w:val="00F332A0"/>
    <w:rsid w:val="00F45A7E"/>
    <w:rsid w:val="00F75E97"/>
    <w:rsid w:val="00F81319"/>
    <w:rsid w:val="00F8293E"/>
    <w:rsid w:val="00F92FA7"/>
    <w:rsid w:val="00F96319"/>
    <w:rsid w:val="00F96696"/>
    <w:rsid w:val="00FA1B7F"/>
    <w:rsid w:val="00FC761C"/>
    <w:rsid w:val="00F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6C569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C7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99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99"/>
    <w:unhideWhenUsed/>
    <w:qFormat/>
    <w:rsid w:val="00931E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299A"/>
    <w:rPr>
      <w:color w:val="40ACD1" w:themeColor="hyperlink"/>
      <w:u w:val="single"/>
    </w:rPr>
  </w:style>
  <w:style w:type="paragraph" w:customStyle="1" w:styleId="western">
    <w:name w:val="western"/>
    <w:basedOn w:val="Normal"/>
    <w:rsid w:val="002169CF"/>
    <w:pPr>
      <w:spacing w:before="100" w:beforeAutospacing="1" w:after="119" w:line="240" w:lineRule="auto"/>
      <w:ind w:firstLine="360"/>
    </w:pPr>
    <w:rPr>
      <w:rFonts w:ascii="Arial Unicode MS" w:eastAsia="Arial Unicode MS" w:hAnsi="Arial Unicode MS" w:cs="Arial Unicode MS"/>
      <w:color w:val="auto"/>
      <w:sz w:val="22"/>
      <w:szCs w:val="22"/>
      <w:lang w:val="en-US" w:eastAsia="en-US" w:bidi="en-US"/>
    </w:rPr>
  </w:style>
  <w:style w:type="paragraph" w:styleId="Legenda">
    <w:name w:val="caption"/>
    <w:basedOn w:val="Normal"/>
    <w:next w:val="Normal"/>
    <w:qFormat/>
    <w:rsid w:val="002169CF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4"/>
    </w:rPr>
  </w:style>
  <w:style w:type="paragraph" w:styleId="NormalWeb">
    <w:name w:val="Normal (Web)"/>
    <w:basedOn w:val="Normal"/>
    <w:uiPriority w:val="99"/>
    <w:unhideWhenUsed/>
    <w:rsid w:val="0041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C70B8"/>
    <w:rsid w:val="000E348F"/>
    <w:rsid w:val="00175C27"/>
    <w:rsid w:val="00201A50"/>
    <w:rsid w:val="00275326"/>
    <w:rsid w:val="003678F8"/>
    <w:rsid w:val="003C1E1D"/>
    <w:rsid w:val="0042127B"/>
    <w:rsid w:val="004D46F7"/>
    <w:rsid w:val="006420BB"/>
    <w:rsid w:val="00704804"/>
    <w:rsid w:val="007A3602"/>
    <w:rsid w:val="007A4515"/>
    <w:rsid w:val="00851622"/>
    <w:rsid w:val="00964A0E"/>
    <w:rsid w:val="00970072"/>
    <w:rsid w:val="00A26068"/>
    <w:rsid w:val="00A442BF"/>
    <w:rsid w:val="00A51EC6"/>
    <w:rsid w:val="00A52B08"/>
    <w:rsid w:val="00A837FA"/>
    <w:rsid w:val="00AB077F"/>
    <w:rsid w:val="00B124D4"/>
    <w:rsid w:val="00B42A3E"/>
    <w:rsid w:val="00B5197F"/>
    <w:rsid w:val="00D32ED5"/>
    <w:rsid w:val="00D74044"/>
    <w:rsid w:val="00D76615"/>
    <w:rsid w:val="00E13072"/>
    <w:rsid w:val="00E6727B"/>
    <w:rsid w:val="00F24FBC"/>
    <w:rsid w:val="00F77FEF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EA40E0B-EC85-412F-9261-38EC2E6F0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269</TotalTime>
  <Pages>5</Pages>
  <Words>713</Words>
  <Characters>3856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financeiro</cp:lastModifiedBy>
  <cp:revision>6</cp:revision>
  <dcterms:created xsi:type="dcterms:W3CDTF">2023-06-22T19:00:00Z</dcterms:created>
  <dcterms:modified xsi:type="dcterms:W3CDTF">2023-06-22T20:26:00Z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