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83C1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DF7547">
        <w:t>3</w:t>
      </w:r>
    </w:p>
    <w:p w14:paraId="483F3BD5" w14:textId="77777777" w:rsidR="000E305C" w:rsidRDefault="000E305C">
      <w:pPr>
        <w:pStyle w:val="Ttulo"/>
      </w:pPr>
      <w:r>
        <w:t xml:space="preserve">Modelagem de </w:t>
      </w:r>
      <w:r w:rsidR="00700105">
        <w:t xml:space="preserve">Análise </w:t>
      </w:r>
    </w:p>
    <w:p w14:paraId="3CE7477A" w14:textId="77777777" w:rsidR="006E5425" w:rsidRPr="002C5A42" w:rsidRDefault="00B44A89">
      <w:pPr>
        <w:pStyle w:val="Ttulo"/>
      </w:pPr>
      <w:r>
        <w:t>Visão de dados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3-02-08T00:00:00Z">
          <w:dateFormat w:val="dd/MM/yyyy"/>
          <w:lid w:val="pt-BR"/>
          <w:storeMappedDataAs w:val="dateTime"/>
          <w:calendar w:val="gregorian"/>
        </w:date>
      </w:sdtPr>
      <w:sdtContent>
        <w:p w14:paraId="0FADE6A5" w14:textId="77777777" w:rsidR="006E5425" w:rsidRPr="002C5A42" w:rsidRDefault="00DF7547">
          <w:pPr>
            <w:pStyle w:val="Subttulo"/>
          </w:pPr>
          <w:r>
            <w:t>08/02/2023</w:t>
          </w:r>
        </w:p>
      </w:sdtContent>
    </w:sdt>
    <w:p w14:paraId="1D75FAD2" w14:textId="7C3988FA" w:rsidR="006E5425" w:rsidRPr="002C5A42" w:rsidRDefault="0012610A">
      <w:pPr>
        <w:pStyle w:val="Ttulo1"/>
      </w:pPr>
      <w:r>
        <w:t>Life care</w:t>
      </w:r>
    </w:p>
    <w:p w14:paraId="52240A94" w14:textId="77777777" w:rsidR="00931EC7" w:rsidRDefault="00931EC7" w:rsidP="00931EC7">
      <w:pPr>
        <w:pStyle w:val="Ttulo2"/>
      </w:pPr>
      <w:r>
        <w:t>Modelo de Entidade-Relacionamento</w:t>
      </w:r>
    </w:p>
    <w:p w14:paraId="4BB6A3C3" w14:textId="4648DFC6" w:rsidR="00885A02" w:rsidRDefault="00885A02" w:rsidP="00931EC7">
      <w:pPr>
        <w:rPr>
          <w:rFonts w:cs="Arial"/>
          <w:i/>
          <w:color w:val="auto"/>
          <w:sz w:val="22"/>
          <w:szCs w:val="22"/>
        </w:rPr>
      </w:pPr>
    </w:p>
    <w:p w14:paraId="74BD79A1" w14:textId="4D09D2A3" w:rsidR="0012610A" w:rsidRDefault="0012610A" w:rsidP="00931EC7">
      <w:pPr>
        <w:rPr>
          <w:rFonts w:cs="Arial"/>
          <w:i/>
          <w:color w:val="auto"/>
          <w:sz w:val="22"/>
          <w:szCs w:val="22"/>
        </w:rPr>
      </w:pPr>
      <w:r>
        <w:rPr>
          <w:rFonts w:cs="Arial"/>
          <w:i/>
          <w:noProof/>
          <w:color w:val="auto"/>
          <w:sz w:val="22"/>
          <w:szCs w:val="22"/>
        </w:rPr>
        <w:drawing>
          <wp:inline distT="0" distB="0" distL="0" distR="0" wp14:anchorId="0CE2867E" wp14:editId="0AF5FDF9">
            <wp:extent cx="5912485" cy="5705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E31B" w14:textId="77777777"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14:paraId="12C033D1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2FFC3C1F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72908475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2D366ACD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1BABFC56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921E101" w14:textId="77777777" w:rsidTr="002F5967">
        <w:tc>
          <w:tcPr>
            <w:tcW w:w="1923" w:type="pct"/>
          </w:tcPr>
          <w:p w14:paraId="7A9B32AC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2EF3E047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5CEFDDEE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23C1D2A2" w14:textId="77777777" w:rsidR="006E5425" w:rsidRPr="002C5A42" w:rsidRDefault="006E5425" w:rsidP="00514CA3"/>
    <w:sectPr w:rsidR="006E5425" w:rsidRPr="002C5A42" w:rsidSect="0012610A">
      <w:headerReference w:type="default" r:id="rId10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7C00D" w14:textId="77777777" w:rsidR="00BD2BBF" w:rsidRDefault="00BD2BBF">
      <w:pPr>
        <w:spacing w:after="0" w:line="240" w:lineRule="auto"/>
      </w:pPr>
      <w:r>
        <w:separator/>
      </w:r>
    </w:p>
  </w:endnote>
  <w:endnote w:type="continuationSeparator" w:id="0">
    <w:p w14:paraId="4C9B0AEC" w14:textId="77777777" w:rsidR="00BD2BBF" w:rsidRDefault="00BD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77434" w14:textId="77777777" w:rsidR="00BD2BBF" w:rsidRDefault="00BD2BBF">
      <w:pPr>
        <w:spacing w:after="0" w:line="240" w:lineRule="auto"/>
      </w:pPr>
      <w:r>
        <w:separator/>
      </w:r>
    </w:p>
  </w:footnote>
  <w:footnote w:type="continuationSeparator" w:id="0">
    <w:p w14:paraId="6E7E3B09" w14:textId="77777777" w:rsidR="00BD2BBF" w:rsidRDefault="00BD2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5ECD4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0D8B2E" wp14:editId="1CA1417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58952B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F7547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0D8B2E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158952B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F7547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93817">
    <w:abstractNumId w:val="0"/>
  </w:num>
  <w:num w:numId="2" w16cid:durableId="552421895">
    <w:abstractNumId w:val="3"/>
  </w:num>
  <w:num w:numId="3" w16cid:durableId="1986161269">
    <w:abstractNumId w:val="3"/>
    <w:lvlOverride w:ilvl="0">
      <w:startOverride w:val="1"/>
    </w:lvlOverride>
  </w:num>
  <w:num w:numId="4" w16cid:durableId="784007908">
    <w:abstractNumId w:val="1"/>
  </w:num>
  <w:num w:numId="5" w16cid:durableId="2096826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4986"/>
    <w:rsid w:val="000D7F2E"/>
    <w:rsid w:val="000E305C"/>
    <w:rsid w:val="00124270"/>
    <w:rsid w:val="0012610A"/>
    <w:rsid w:val="00143540"/>
    <w:rsid w:val="00146BD8"/>
    <w:rsid w:val="0015297D"/>
    <w:rsid w:val="00173D71"/>
    <w:rsid w:val="001E247D"/>
    <w:rsid w:val="001F2A88"/>
    <w:rsid w:val="00205524"/>
    <w:rsid w:val="00230A92"/>
    <w:rsid w:val="00274FCA"/>
    <w:rsid w:val="002B48F2"/>
    <w:rsid w:val="002C5A42"/>
    <w:rsid w:val="002F5967"/>
    <w:rsid w:val="00327BEF"/>
    <w:rsid w:val="00334990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F0B0D"/>
    <w:rsid w:val="00620ED1"/>
    <w:rsid w:val="006309B5"/>
    <w:rsid w:val="00637572"/>
    <w:rsid w:val="00643F39"/>
    <w:rsid w:val="00661860"/>
    <w:rsid w:val="00697431"/>
    <w:rsid w:val="006A7E89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B2E09"/>
    <w:rsid w:val="007C0D22"/>
    <w:rsid w:val="007C5632"/>
    <w:rsid w:val="007D51C7"/>
    <w:rsid w:val="007D6440"/>
    <w:rsid w:val="007F5DAC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3F44"/>
    <w:rsid w:val="009A77A0"/>
    <w:rsid w:val="009C389F"/>
    <w:rsid w:val="009E27BD"/>
    <w:rsid w:val="00A04870"/>
    <w:rsid w:val="00A42468"/>
    <w:rsid w:val="00A74AA3"/>
    <w:rsid w:val="00A81859"/>
    <w:rsid w:val="00A930C5"/>
    <w:rsid w:val="00AA38BC"/>
    <w:rsid w:val="00AE0791"/>
    <w:rsid w:val="00B13A66"/>
    <w:rsid w:val="00B22CFB"/>
    <w:rsid w:val="00B44A89"/>
    <w:rsid w:val="00B915D0"/>
    <w:rsid w:val="00BB4771"/>
    <w:rsid w:val="00BC74DA"/>
    <w:rsid w:val="00BD2BBF"/>
    <w:rsid w:val="00BE19D4"/>
    <w:rsid w:val="00C04900"/>
    <w:rsid w:val="00C50926"/>
    <w:rsid w:val="00C61465"/>
    <w:rsid w:val="00CA00E6"/>
    <w:rsid w:val="00CA5EE2"/>
    <w:rsid w:val="00CC43A8"/>
    <w:rsid w:val="00CD568A"/>
    <w:rsid w:val="00D0703B"/>
    <w:rsid w:val="00D15DA4"/>
    <w:rsid w:val="00D264BA"/>
    <w:rsid w:val="00DC42DA"/>
    <w:rsid w:val="00DE496E"/>
    <w:rsid w:val="00DF7547"/>
    <w:rsid w:val="00E14302"/>
    <w:rsid w:val="00E52D6C"/>
    <w:rsid w:val="00E96407"/>
    <w:rsid w:val="00ED1517"/>
    <w:rsid w:val="00ED3F8B"/>
    <w:rsid w:val="00ED50FD"/>
    <w:rsid w:val="00EE3606"/>
    <w:rsid w:val="00EE3A96"/>
    <w:rsid w:val="00F75E97"/>
    <w:rsid w:val="00FC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A5D70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16ED2"/>
    <w:rsid w:val="00175C27"/>
    <w:rsid w:val="00201A50"/>
    <w:rsid w:val="002406AF"/>
    <w:rsid w:val="00275326"/>
    <w:rsid w:val="003C1E1D"/>
    <w:rsid w:val="00407BA5"/>
    <w:rsid w:val="006E165F"/>
    <w:rsid w:val="00704804"/>
    <w:rsid w:val="007A3602"/>
    <w:rsid w:val="00851622"/>
    <w:rsid w:val="00970072"/>
    <w:rsid w:val="00A37FC5"/>
    <w:rsid w:val="00A52B08"/>
    <w:rsid w:val="00AB077F"/>
    <w:rsid w:val="00B14794"/>
    <w:rsid w:val="00B42A3E"/>
    <w:rsid w:val="00D32ED5"/>
    <w:rsid w:val="00D3602D"/>
    <w:rsid w:val="00D76615"/>
    <w:rsid w:val="00F50A18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CA9CB86-98D3-4DF8-9F9B-A3FCC7963A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58</TotalTime>
  <Pages>2</Pages>
  <Words>42</Words>
  <Characters>227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financeiro</cp:lastModifiedBy>
  <cp:revision>114</cp:revision>
  <dcterms:created xsi:type="dcterms:W3CDTF">2019-02-25T14:54:00Z</dcterms:created>
  <dcterms:modified xsi:type="dcterms:W3CDTF">2023-03-29T11:45:00Z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