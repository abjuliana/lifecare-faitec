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F9F3" w14:textId="5593973F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A82971">
        <w:t>3</w:t>
      </w:r>
    </w:p>
    <w:p w14:paraId="4BACCDCC" w14:textId="77777777" w:rsidR="006E5425" w:rsidRPr="002C5A42" w:rsidRDefault="006C3B11">
      <w:pPr>
        <w:pStyle w:val="Ttulo"/>
      </w:pPr>
      <w:r>
        <w:t>Visão de comportamento</w:t>
      </w:r>
    </w:p>
    <w:sdt>
      <w:sdtPr>
        <w:id w:val="216403978"/>
        <w:placeholder>
          <w:docPart w:val="E914DB9B81AE47DDB5A0D55CB0F3A877"/>
        </w:placeholder>
        <w:date w:fullDate="2023-06-22T00:00:00Z">
          <w:dateFormat w:val="dd/MM/yyyy"/>
          <w:lid w:val="pt-BR"/>
          <w:storeMappedDataAs w:val="dateTime"/>
          <w:calendar w:val="gregorian"/>
        </w:date>
      </w:sdtPr>
      <w:sdtContent>
        <w:p w14:paraId="3F5FE1E0" w14:textId="77777777" w:rsidR="006E5425" w:rsidRPr="002C5A42" w:rsidRDefault="005B0A56">
          <w:pPr>
            <w:pStyle w:val="Subttulo"/>
          </w:pPr>
          <w:r>
            <w:t>22/06/2023</w:t>
          </w:r>
        </w:p>
      </w:sdtContent>
    </w:sdt>
    <w:p w14:paraId="5C693540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4B2CC126" w14:textId="77777777" w:rsidR="00926678" w:rsidRPr="00926678" w:rsidRDefault="005B0A56" w:rsidP="00926678">
      <w:r>
        <w:rPr>
          <w:b/>
          <w:color w:val="1F4E79" w:themeColor="accent1" w:themeShade="80"/>
          <w:sz w:val="28"/>
          <w:szCs w:val="28"/>
        </w:rPr>
        <w:t>LIFECARE</w:t>
      </w:r>
    </w:p>
    <w:p w14:paraId="0EFAB409" w14:textId="77777777" w:rsidR="006D59CC" w:rsidRDefault="005B0A56" w:rsidP="00EC47E8">
      <w:pPr>
        <w:pStyle w:val="Ttulo2"/>
      </w:pPr>
      <w:r>
        <w:t xml:space="preserve">Listar Idoso </w:t>
      </w:r>
    </w:p>
    <w:p w14:paraId="42D97FF5" w14:textId="77777777" w:rsidR="00D544F7" w:rsidRPr="00D544F7" w:rsidRDefault="00D544F7" w:rsidP="00D544F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D544F7" w:rsidRPr="00377AB4" w14:paraId="0372407F" w14:textId="77777777" w:rsidTr="00F752D2">
        <w:tc>
          <w:tcPr>
            <w:tcW w:w="3852" w:type="dxa"/>
            <w:shd w:val="clear" w:color="auto" w:fill="auto"/>
          </w:tcPr>
          <w:p w14:paraId="2D0EA6CF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6220DA5" w14:textId="77777777"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Listar idoso </w:t>
            </w:r>
          </w:p>
        </w:tc>
      </w:tr>
      <w:tr w:rsidR="00D544F7" w:rsidRPr="00377AB4" w14:paraId="3F599A41" w14:textId="77777777" w:rsidTr="00F752D2">
        <w:tc>
          <w:tcPr>
            <w:tcW w:w="3852" w:type="dxa"/>
            <w:shd w:val="clear" w:color="auto" w:fill="auto"/>
          </w:tcPr>
          <w:p w14:paraId="5120FB89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95EA7D5" w14:textId="77777777"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Cenário principal</w:t>
            </w:r>
          </w:p>
        </w:tc>
      </w:tr>
      <w:tr w:rsidR="00D544F7" w:rsidRPr="00377AB4" w14:paraId="4AFBEE98" w14:textId="77777777" w:rsidTr="00F752D2">
        <w:tc>
          <w:tcPr>
            <w:tcW w:w="3852" w:type="dxa"/>
            <w:shd w:val="clear" w:color="auto" w:fill="auto"/>
          </w:tcPr>
          <w:p w14:paraId="6B7F7D76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14FD0D82" w14:textId="77777777"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D544F7" w:rsidRPr="00377AB4" w14:paraId="32E634C5" w14:textId="77777777" w:rsidTr="00F752D2">
        <w:tc>
          <w:tcPr>
            <w:tcW w:w="3852" w:type="dxa"/>
            <w:shd w:val="clear" w:color="auto" w:fill="auto"/>
          </w:tcPr>
          <w:p w14:paraId="3DFD2A2A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34476B25" w14:textId="77777777"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 cadastrado como cuidador logado no sistema.</w:t>
            </w:r>
          </w:p>
        </w:tc>
      </w:tr>
      <w:tr w:rsidR="00D544F7" w:rsidRPr="00377AB4" w14:paraId="36A7F709" w14:textId="77777777" w:rsidTr="00F752D2">
        <w:tc>
          <w:tcPr>
            <w:tcW w:w="3852" w:type="dxa"/>
            <w:shd w:val="clear" w:color="auto" w:fill="auto"/>
          </w:tcPr>
          <w:p w14:paraId="44834A99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7BD1B209" w14:textId="77777777" w:rsidR="00D544F7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idoso selecionado, usuário será direcionado para tela de registro de atividades.</w:t>
            </w:r>
          </w:p>
        </w:tc>
      </w:tr>
      <w:tr w:rsidR="00D544F7" w:rsidRPr="00377AB4" w14:paraId="7DB13D31" w14:textId="77777777" w:rsidTr="00F752D2">
        <w:tc>
          <w:tcPr>
            <w:tcW w:w="3852" w:type="dxa"/>
            <w:shd w:val="clear" w:color="auto" w:fill="auto"/>
          </w:tcPr>
          <w:p w14:paraId="64BCE02C" w14:textId="77777777"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CF0D1E6" w14:textId="77777777"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D544F7" w:rsidRPr="00377AB4" w14:paraId="37E21812" w14:textId="77777777" w:rsidTr="00F752D2">
        <w:tc>
          <w:tcPr>
            <w:tcW w:w="3852" w:type="dxa"/>
            <w:shd w:val="clear" w:color="auto" w:fill="auto"/>
          </w:tcPr>
          <w:p w14:paraId="13857C6F" w14:textId="77777777"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de Listar idosos </w:t>
            </w:r>
          </w:p>
        </w:tc>
        <w:tc>
          <w:tcPr>
            <w:tcW w:w="3842" w:type="dxa"/>
            <w:shd w:val="clear" w:color="auto" w:fill="auto"/>
          </w:tcPr>
          <w:p w14:paraId="03037D14" w14:textId="77777777"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D544F7" w:rsidRPr="00377AB4" w14:paraId="3AB554C0" w14:textId="77777777" w:rsidTr="00F752D2">
        <w:tc>
          <w:tcPr>
            <w:tcW w:w="3852" w:type="dxa"/>
            <w:shd w:val="clear" w:color="auto" w:fill="auto"/>
          </w:tcPr>
          <w:p w14:paraId="77C24008" w14:textId="77777777"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21F6D69" w14:textId="77777777"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>Exibe a tela de idosos cadastrados</w:t>
            </w:r>
          </w:p>
        </w:tc>
      </w:tr>
      <w:tr w:rsidR="00D544F7" w:rsidRPr="00377AB4" w14:paraId="7EA4569A" w14:textId="77777777" w:rsidTr="00F752D2">
        <w:tc>
          <w:tcPr>
            <w:tcW w:w="3852" w:type="dxa"/>
            <w:shd w:val="clear" w:color="auto" w:fill="auto"/>
          </w:tcPr>
          <w:p w14:paraId="59810A1D" w14:textId="77777777"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Selecionar o idoso </w:t>
            </w:r>
          </w:p>
        </w:tc>
        <w:tc>
          <w:tcPr>
            <w:tcW w:w="3842" w:type="dxa"/>
            <w:shd w:val="clear" w:color="auto" w:fill="auto"/>
          </w:tcPr>
          <w:p w14:paraId="466DD57F" w14:textId="77777777"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D544F7" w:rsidRPr="00377AB4" w14:paraId="6FDDEF9B" w14:textId="77777777" w:rsidTr="00F752D2">
        <w:tc>
          <w:tcPr>
            <w:tcW w:w="3852" w:type="dxa"/>
            <w:shd w:val="clear" w:color="auto" w:fill="auto"/>
          </w:tcPr>
          <w:p w14:paraId="019B609D" w14:textId="77777777"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40D61484" w14:textId="77777777"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>Encaminha para tela de registro de atividades</w:t>
            </w:r>
          </w:p>
        </w:tc>
      </w:tr>
    </w:tbl>
    <w:p w14:paraId="303E08F1" w14:textId="77777777" w:rsidR="006C3B11" w:rsidRDefault="006C3B11" w:rsidP="006C3B11"/>
    <w:p w14:paraId="56E9D44D" w14:textId="77777777" w:rsidR="005B0A56" w:rsidRDefault="005B0A56" w:rsidP="006C3B11"/>
    <w:p w14:paraId="63826423" w14:textId="77777777" w:rsidR="005B0A56" w:rsidRDefault="005B0A56" w:rsidP="006C3B11"/>
    <w:p w14:paraId="1C488E93" w14:textId="77777777" w:rsidR="005B0A56" w:rsidRDefault="005B0A56" w:rsidP="006C3B11"/>
    <w:p w14:paraId="26925A8C" w14:textId="77777777" w:rsidR="005B0A56" w:rsidRDefault="005B0A56" w:rsidP="006C3B11"/>
    <w:p w14:paraId="57A868BA" w14:textId="77777777" w:rsidR="005B0A56" w:rsidRDefault="005B0A56" w:rsidP="006C3B11"/>
    <w:p w14:paraId="72C6866D" w14:textId="77777777" w:rsidR="005B0A56" w:rsidRPr="006C3B11" w:rsidRDefault="005B0A56" w:rsidP="006C3B11"/>
    <w:p w14:paraId="45200227" w14:textId="77777777" w:rsidR="006C3B11" w:rsidRDefault="005B0A56" w:rsidP="006C3B11">
      <w:pPr>
        <w:pStyle w:val="Ttulo2"/>
      </w:pPr>
      <w:r>
        <w:lastRenderedPageBreak/>
        <w:t>Registrar atividades</w:t>
      </w:r>
    </w:p>
    <w:p w14:paraId="77FF6410" w14:textId="77777777"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5B0A56" w:rsidRPr="00377AB4" w14:paraId="7A98B225" w14:textId="77777777" w:rsidTr="00044156">
        <w:tc>
          <w:tcPr>
            <w:tcW w:w="3852" w:type="dxa"/>
            <w:shd w:val="clear" w:color="auto" w:fill="auto"/>
          </w:tcPr>
          <w:p w14:paraId="1BAEA81C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1673FC09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Registrar atividades </w:t>
            </w:r>
          </w:p>
        </w:tc>
      </w:tr>
      <w:tr w:rsidR="005B0A56" w:rsidRPr="00377AB4" w14:paraId="29FB83F1" w14:textId="77777777" w:rsidTr="00044156">
        <w:tc>
          <w:tcPr>
            <w:tcW w:w="3852" w:type="dxa"/>
            <w:shd w:val="clear" w:color="auto" w:fill="auto"/>
          </w:tcPr>
          <w:p w14:paraId="4EF71D37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928B6D8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Cenário principal</w:t>
            </w:r>
          </w:p>
        </w:tc>
      </w:tr>
      <w:tr w:rsidR="005B0A56" w:rsidRPr="00377AB4" w14:paraId="332B6EA1" w14:textId="77777777" w:rsidTr="00044156">
        <w:tc>
          <w:tcPr>
            <w:tcW w:w="3852" w:type="dxa"/>
            <w:shd w:val="clear" w:color="auto" w:fill="auto"/>
          </w:tcPr>
          <w:p w14:paraId="3101779D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20568B51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5B0A56" w:rsidRPr="00377AB4" w14:paraId="12E6C407" w14:textId="77777777" w:rsidTr="00044156">
        <w:tc>
          <w:tcPr>
            <w:tcW w:w="3852" w:type="dxa"/>
            <w:shd w:val="clear" w:color="auto" w:fill="auto"/>
          </w:tcPr>
          <w:p w14:paraId="243FE5EA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2640A2A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Usuário cadastrado como cuidador logado no sistema, com idoso pré-selecionado. </w:t>
            </w:r>
          </w:p>
        </w:tc>
      </w:tr>
      <w:tr w:rsidR="005B0A56" w:rsidRPr="00377AB4" w14:paraId="3E9CCEC7" w14:textId="77777777" w:rsidTr="00044156">
        <w:tc>
          <w:tcPr>
            <w:tcW w:w="3852" w:type="dxa"/>
            <w:shd w:val="clear" w:color="auto" w:fill="auto"/>
          </w:tcPr>
          <w:p w14:paraId="39FB010F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D645EFC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registro de atividades as modificações serão salvas.</w:t>
            </w:r>
          </w:p>
        </w:tc>
      </w:tr>
      <w:tr w:rsidR="005B0A56" w:rsidRPr="00377AB4" w14:paraId="1A116D3F" w14:textId="77777777" w:rsidTr="00044156">
        <w:tc>
          <w:tcPr>
            <w:tcW w:w="3852" w:type="dxa"/>
            <w:shd w:val="clear" w:color="auto" w:fill="auto"/>
          </w:tcPr>
          <w:p w14:paraId="20B56B0E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6AD8CBDA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14:paraId="59505130" w14:textId="77777777" w:rsidTr="00044156">
        <w:tc>
          <w:tcPr>
            <w:tcW w:w="3852" w:type="dxa"/>
            <w:shd w:val="clear" w:color="auto" w:fill="auto"/>
          </w:tcPr>
          <w:p w14:paraId="2998D7E4" w14:textId="77777777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de “</w:t>
            </w:r>
            <w:proofErr w:type="spellStart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” para informar que a atividade foi concluída.</w:t>
            </w:r>
          </w:p>
        </w:tc>
        <w:tc>
          <w:tcPr>
            <w:tcW w:w="3842" w:type="dxa"/>
            <w:shd w:val="clear" w:color="auto" w:fill="auto"/>
          </w:tcPr>
          <w:p w14:paraId="679EFCAC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14:paraId="7A72150E" w14:textId="77777777" w:rsidTr="00044156">
        <w:tc>
          <w:tcPr>
            <w:tcW w:w="3852" w:type="dxa"/>
            <w:shd w:val="clear" w:color="auto" w:fill="auto"/>
          </w:tcPr>
          <w:p w14:paraId="79477E31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46C1233F" w14:textId="77777777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exibe uma mensagem informando que a atividade foi realizada.</w:t>
            </w:r>
          </w:p>
        </w:tc>
      </w:tr>
      <w:tr w:rsidR="005B0A56" w:rsidRPr="00377AB4" w14:paraId="42F7688C" w14:textId="77777777" w:rsidTr="00044156">
        <w:tc>
          <w:tcPr>
            <w:tcW w:w="3852" w:type="dxa"/>
            <w:shd w:val="clear" w:color="auto" w:fill="auto"/>
          </w:tcPr>
          <w:p w14:paraId="059EACE1" w14:textId="77777777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335AF1B5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14:paraId="6AE7FB42" w14:textId="77777777" w:rsidTr="00044156">
        <w:tc>
          <w:tcPr>
            <w:tcW w:w="3852" w:type="dxa"/>
            <w:shd w:val="clear" w:color="auto" w:fill="auto"/>
          </w:tcPr>
          <w:p w14:paraId="28729AC1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4FA79410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</w:tbl>
    <w:p w14:paraId="609EFDD3" w14:textId="77777777" w:rsidR="006C3B11" w:rsidRDefault="006C3B11" w:rsidP="006C3B11"/>
    <w:p w14:paraId="4E7C6264" w14:textId="77777777" w:rsidR="005B0A56" w:rsidRDefault="005B0A56" w:rsidP="006C3B11"/>
    <w:p w14:paraId="14D76EE5" w14:textId="77777777" w:rsidR="005B0A56" w:rsidRDefault="005B0A56" w:rsidP="006C3B11"/>
    <w:p w14:paraId="27C6157E" w14:textId="77777777" w:rsidR="005B0A56" w:rsidRDefault="005B0A56" w:rsidP="006C3B11"/>
    <w:p w14:paraId="7533557E" w14:textId="77777777" w:rsidR="005B0A56" w:rsidRDefault="005B0A56" w:rsidP="006C3B11"/>
    <w:p w14:paraId="4D63B0FE" w14:textId="77777777" w:rsidR="005B0A56" w:rsidRDefault="005B0A56" w:rsidP="006C3B11"/>
    <w:p w14:paraId="0489E19C" w14:textId="77777777" w:rsidR="005B0A56" w:rsidRDefault="005B0A56" w:rsidP="006C3B11"/>
    <w:p w14:paraId="38A0CF46" w14:textId="77777777" w:rsidR="005B0A56" w:rsidRDefault="005B0A56" w:rsidP="006C3B11"/>
    <w:p w14:paraId="0C3C93B7" w14:textId="77777777" w:rsidR="005B0A56" w:rsidRDefault="005B0A56" w:rsidP="006C3B11"/>
    <w:p w14:paraId="0AFB7A72" w14:textId="77777777" w:rsidR="005B0A56" w:rsidRDefault="005B0A56" w:rsidP="006C3B11"/>
    <w:p w14:paraId="6C952C45" w14:textId="77777777" w:rsidR="005B0A56" w:rsidRPr="006C3B11" w:rsidRDefault="005B0A56" w:rsidP="006C3B11"/>
    <w:p w14:paraId="1FACF4AD" w14:textId="77777777" w:rsidR="0062057C" w:rsidRPr="0062057C" w:rsidRDefault="0062057C" w:rsidP="0062057C"/>
    <w:p w14:paraId="493350D6" w14:textId="77777777" w:rsidR="0062057C" w:rsidRPr="0062057C" w:rsidRDefault="0062057C" w:rsidP="0062057C"/>
    <w:p w14:paraId="50B1003A" w14:textId="77777777"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5B0A56" w:rsidRPr="00377AB4" w14:paraId="5278FA15" w14:textId="77777777" w:rsidTr="00044156">
        <w:tc>
          <w:tcPr>
            <w:tcW w:w="3852" w:type="dxa"/>
            <w:shd w:val="clear" w:color="auto" w:fill="auto"/>
          </w:tcPr>
          <w:p w14:paraId="31628CC9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CBFBB16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Registrar atividades </w:t>
            </w:r>
          </w:p>
        </w:tc>
      </w:tr>
      <w:tr w:rsidR="005B0A56" w:rsidRPr="00377AB4" w14:paraId="18F43360" w14:textId="77777777" w:rsidTr="00044156">
        <w:tc>
          <w:tcPr>
            <w:tcW w:w="3852" w:type="dxa"/>
            <w:shd w:val="clear" w:color="auto" w:fill="auto"/>
          </w:tcPr>
          <w:p w14:paraId="061ECF39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67007E25" w14:textId="0FBB068F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Cenário </w:t>
            </w:r>
            <w:r w:rsidR="00000520">
              <w:rPr>
                <w:rFonts w:ascii="Arial" w:hAnsi="Arial" w:cs="Arial"/>
                <w:i/>
                <w:color w:val="5B9BD5"/>
                <w:sz w:val="22"/>
                <w:szCs w:val="22"/>
              </w:rPr>
              <w:t>alternativo 1</w:t>
            </w:r>
          </w:p>
        </w:tc>
      </w:tr>
      <w:tr w:rsidR="005B0A56" w:rsidRPr="00377AB4" w14:paraId="054C29FC" w14:textId="77777777" w:rsidTr="00044156">
        <w:tc>
          <w:tcPr>
            <w:tcW w:w="3852" w:type="dxa"/>
            <w:shd w:val="clear" w:color="auto" w:fill="auto"/>
          </w:tcPr>
          <w:p w14:paraId="6B63ACDC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69EB5C98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5B0A56" w:rsidRPr="00377AB4" w14:paraId="4B4B2329" w14:textId="77777777" w:rsidTr="00044156">
        <w:tc>
          <w:tcPr>
            <w:tcW w:w="3852" w:type="dxa"/>
            <w:shd w:val="clear" w:color="auto" w:fill="auto"/>
          </w:tcPr>
          <w:p w14:paraId="55F35833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738B8A72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Usuário cadastrado como cuidador logado no sistema, com idoso pré-selecionado. </w:t>
            </w:r>
          </w:p>
        </w:tc>
      </w:tr>
      <w:tr w:rsidR="005B0A56" w:rsidRPr="00377AB4" w14:paraId="297E0E1D" w14:textId="77777777" w:rsidTr="00044156">
        <w:tc>
          <w:tcPr>
            <w:tcW w:w="3852" w:type="dxa"/>
            <w:shd w:val="clear" w:color="auto" w:fill="auto"/>
          </w:tcPr>
          <w:p w14:paraId="1C90BD87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77C3B184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registro de atividades as modificações serão salvas.</w:t>
            </w:r>
          </w:p>
        </w:tc>
      </w:tr>
      <w:tr w:rsidR="005B0A56" w:rsidRPr="00377AB4" w14:paraId="2E63DC37" w14:textId="77777777" w:rsidTr="00044156">
        <w:tc>
          <w:tcPr>
            <w:tcW w:w="3852" w:type="dxa"/>
            <w:shd w:val="clear" w:color="auto" w:fill="auto"/>
          </w:tcPr>
          <w:p w14:paraId="63F03D6F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1271AF6E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14:paraId="1EE34D8B" w14:textId="77777777" w:rsidTr="00044156">
        <w:tc>
          <w:tcPr>
            <w:tcW w:w="3852" w:type="dxa"/>
            <w:shd w:val="clear" w:color="auto" w:fill="auto"/>
          </w:tcPr>
          <w:p w14:paraId="4803E7DF" w14:textId="77777777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de “Observações” para detalhar informações sobre a atividade feita.</w:t>
            </w:r>
          </w:p>
        </w:tc>
        <w:tc>
          <w:tcPr>
            <w:tcW w:w="3842" w:type="dxa"/>
            <w:shd w:val="clear" w:color="auto" w:fill="auto"/>
          </w:tcPr>
          <w:p w14:paraId="58E33133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14:paraId="699E3A50" w14:textId="77777777" w:rsidTr="00044156">
        <w:tc>
          <w:tcPr>
            <w:tcW w:w="3852" w:type="dxa"/>
            <w:shd w:val="clear" w:color="auto" w:fill="auto"/>
          </w:tcPr>
          <w:p w14:paraId="11228313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40B1E81" w14:textId="77777777"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exibe um campo para adicionar as observações</w:t>
            </w:r>
          </w:p>
        </w:tc>
      </w:tr>
      <w:tr w:rsidR="005B0A56" w:rsidRPr="00377AB4" w14:paraId="4CB7F2CB" w14:textId="77777777" w:rsidTr="005B0A56">
        <w:trPr>
          <w:trHeight w:val="577"/>
        </w:trPr>
        <w:tc>
          <w:tcPr>
            <w:tcW w:w="3852" w:type="dxa"/>
            <w:shd w:val="clear" w:color="auto" w:fill="auto"/>
          </w:tcPr>
          <w:p w14:paraId="76300E36" w14:textId="77777777" w:rsidR="005B0A56" w:rsidRPr="00C420C7" w:rsidRDefault="005B0A56" w:rsidP="005B0A56">
            <w:pPr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</w:pPr>
            <w:r w:rsidRPr="00C420C7"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  <w:t>3.Usuário digita as observações</w:t>
            </w:r>
          </w:p>
        </w:tc>
        <w:tc>
          <w:tcPr>
            <w:tcW w:w="3842" w:type="dxa"/>
            <w:shd w:val="clear" w:color="auto" w:fill="auto"/>
          </w:tcPr>
          <w:p w14:paraId="2C9E3730" w14:textId="77777777" w:rsidR="005B0A56" w:rsidRPr="00C420C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</w:pPr>
          </w:p>
        </w:tc>
      </w:tr>
      <w:tr w:rsidR="005B0A56" w:rsidRPr="00377AB4" w14:paraId="41B05E45" w14:textId="77777777" w:rsidTr="00044156">
        <w:tc>
          <w:tcPr>
            <w:tcW w:w="3852" w:type="dxa"/>
            <w:shd w:val="clear" w:color="auto" w:fill="auto"/>
          </w:tcPr>
          <w:p w14:paraId="47EA4517" w14:textId="77777777" w:rsidR="005B0A56" w:rsidRPr="00C420C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cstheme="minorHAnsi"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1695A0D" w14:textId="77777777" w:rsidR="005B0A56" w:rsidRPr="00C420C7" w:rsidRDefault="005B0A56" w:rsidP="005B0A56">
            <w:pPr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</w:pPr>
            <w:r w:rsidRPr="00C420C7"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  <w:t>4.O sistema registra o comentário e salva a modificação feita.</w:t>
            </w:r>
          </w:p>
        </w:tc>
      </w:tr>
    </w:tbl>
    <w:p w14:paraId="261D43BA" w14:textId="77777777" w:rsidR="006C3B11" w:rsidRPr="006C3B11" w:rsidRDefault="006C3B11" w:rsidP="006C3B11"/>
    <w:p w14:paraId="4BBC0086" w14:textId="77777777" w:rsidR="006C3B11" w:rsidRDefault="006C3B11" w:rsidP="006C3B11"/>
    <w:p w14:paraId="44886671" w14:textId="77777777" w:rsidR="00C420C7" w:rsidRDefault="00C420C7" w:rsidP="006C3B11"/>
    <w:p w14:paraId="7B2850BE" w14:textId="77777777" w:rsidR="00C420C7" w:rsidRDefault="00C420C7" w:rsidP="006C3B11"/>
    <w:p w14:paraId="43BFAB41" w14:textId="77777777" w:rsidR="00C420C7" w:rsidRDefault="00C420C7" w:rsidP="006C3B11"/>
    <w:p w14:paraId="1231CC12" w14:textId="77777777" w:rsidR="00C420C7" w:rsidRDefault="00C420C7" w:rsidP="006C3B11"/>
    <w:p w14:paraId="7850D2B3" w14:textId="77777777" w:rsidR="00C420C7" w:rsidRDefault="00C420C7" w:rsidP="006C3B11"/>
    <w:p w14:paraId="29A5143F" w14:textId="77777777" w:rsidR="00C420C7" w:rsidRDefault="00C420C7" w:rsidP="006C3B11"/>
    <w:p w14:paraId="3B263AB7" w14:textId="77777777" w:rsidR="00C420C7" w:rsidRDefault="00C420C7" w:rsidP="006C3B11"/>
    <w:p w14:paraId="33E80064" w14:textId="77777777" w:rsidR="00C420C7" w:rsidRDefault="00C420C7" w:rsidP="006C3B11"/>
    <w:p w14:paraId="1AEBD189" w14:textId="77777777" w:rsidR="00C420C7" w:rsidRDefault="00C420C7" w:rsidP="006C3B11"/>
    <w:p w14:paraId="10B226D0" w14:textId="77777777" w:rsidR="00C420C7" w:rsidRDefault="00C420C7" w:rsidP="006C3B11"/>
    <w:p w14:paraId="066CF93D" w14:textId="546BAAA3" w:rsidR="005B0A56" w:rsidRPr="0062057C" w:rsidRDefault="00C420C7" w:rsidP="00AD79CC">
      <w:pPr>
        <w:pStyle w:val="Ttulo2"/>
      </w:pPr>
      <w:r>
        <w:lastRenderedPageBreak/>
        <w:t>Gerir rotina</w:t>
      </w:r>
    </w:p>
    <w:p w14:paraId="1DA2437F" w14:textId="77777777"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7"/>
        <w:gridCol w:w="3847"/>
      </w:tblGrid>
      <w:tr w:rsidR="005B0A56" w:rsidRPr="00377AB4" w14:paraId="7232DA1E" w14:textId="77777777" w:rsidTr="00000520">
        <w:trPr>
          <w:trHeight w:val="606"/>
        </w:trPr>
        <w:tc>
          <w:tcPr>
            <w:tcW w:w="3857" w:type="dxa"/>
            <w:shd w:val="clear" w:color="auto" w:fill="auto"/>
          </w:tcPr>
          <w:p w14:paraId="75042AA9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7" w:type="dxa"/>
            <w:shd w:val="clear" w:color="auto" w:fill="auto"/>
          </w:tcPr>
          <w:p w14:paraId="3BE59932" w14:textId="340E2BE2" w:rsidR="005B0A56" w:rsidRPr="00377AB4" w:rsidRDefault="00C420C7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Gerir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rotina</w:t>
            </w:r>
          </w:p>
        </w:tc>
      </w:tr>
      <w:tr w:rsidR="005B0A56" w:rsidRPr="00377AB4" w14:paraId="7F0E7143" w14:textId="77777777" w:rsidTr="00000520">
        <w:trPr>
          <w:trHeight w:val="619"/>
        </w:trPr>
        <w:tc>
          <w:tcPr>
            <w:tcW w:w="3857" w:type="dxa"/>
            <w:shd w:val="clear" w:color="auto" w:fill="auto"/>
          </w:tcPr>
          <w:p w14:paraId="23E6B1A1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7" w:type="dxa"/>
            <w:shd w:val="clear" w:color="auto" w:fill="auto"/>
          </w:tcPr>
          <w:p w14:paraId="6439235C" w14:textId="5AFE52C0" w:rsidR="005B0A56" w:rsidRPr="00377AB4" w:rsidRDefault="005B0A56" w:rsidP="00C420C7">
            <w:pPr>
              <w:pStyle w:val="PargrafodaLista"/>
              <w:tabs>
                <w:tab w:val="left" w:pos="2592"/>
              </w:tabs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Cenário </w:t>
            </w:r>
            <w:r w:rsid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principal</w:t>
            </w:r>
          </w:p>
        </w:tc>
      </w:tr>
      <w:tr w:rsidR="005B0A56" w:rsidRPr="00377AB4" w14:paraId="05B96508" w14:textId="77777777" w:rsidTr="00000520">
        <w:trPr>
          <w:trHeight w:val="606"/>
        </w:trPr>
        <w:tc>
          <w:tcPr>
            <w:tcW w:w="3857" w:type="dxa"/>
            <w:shd w:val="clear" w:color="auto" w:fill="auto"/>
          </w:tcPr>
          <w:p w14:paraId="681C064E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7" w:type="dxa"/>
            <w:shd w:val="clear" w:color="auto" w:fill="auto"/>
          </w:tcPr>
          <w:p w14:paraId="162ADEFE" w14:textId="6657B3C1" w:rsidR="005B0A56" w:rsidRPr="00377AB4" w:rsidRDefault="00C420C7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Responsável</w:t>
            </w:r>
          </w:p>
        </w:tc>
      </w:tr>
      <w:tr w:rsidR="005B0A56" w:rsidRPr="005B0A56" w14:paraId="26E28F94" w14:textId="77777777" w:rsidTr="00000520">
        <w:trPr>
          <w:trHeight w:val="1449"/>
        </w:trPr>
        <w:tc>
          <w:tcPr>
            <w:tcW w:w="3857" w:type="dxa"/>
            <w:shd w:val="clear" w:color="auto" w:fill="auto"/>
          </w:tcPr>
          <w:p w14:paraId="3465A492" w14:textId="77777777" w:rsidR="005B0A56" w:rsidRPr="005B0A56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  <w:r w:rsidRPr="005B0A56"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3847" w:type="dxa"/>
            <w:shd w:val="clear" w:color="auto" w:fill="auto"/>
          </w:tcPr>
          <w:p w14:paraId="3A674583" w14:textId="67A58BE5" w:rsidR="005B0A56" w:rsidRPr="00C420C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  <w:r w:rsid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  <w:r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cadastrado como </w:t>
            </w:r>
            <w:r w:rsidR="00C420C7"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responsável</w:t>
            </w:r>
            <w:r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logado no sistema, com idoso pré-selecionado. </w:t>
            </w:r>
          </w:p>
        </w:tc>
      </w:tr>
      <w:tr w:rsidR="005B0A56" w:rsidRPr="00377AB4" w14:paraId="077F1245" w14:textId="77777777" w:rsidTr="00000520">
        <w:trPr>
          <w:trHeight w:val="1028"/>
        </w:trPr>
        <w:tc>
          <w:tcPr>
            <w:tcW w:w="3857" w:type="dxa"/>
            <w:shd w:val="clear" w:color="auto" w:fill="auto"/>
          </w:tcPr>
          <w:p w14:paraId="5CAAE433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7" w:type="dxa"/>
            <w:shd w:val="clear" w:color="auto" w:fill="auto"/>
          </w:tcPr>
          <w:p w14:paraId="230164A7" w14:textId="4D5EA376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Pós </w:t>
            </w:r>
            <w:r w:rsidR="00C420C7">
              <w:rPr>
                <w:rFonts w:ascii="Arial" w:hAnsi="Arial" w:cs="Arial"/>
                <w:color w:val="5B9BD5"/>
                <w:sz w:val="22"/>
                <w:szCs w:val="22"/>
              </w:rPr>
              <w:t>cadastros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de atividades as modificações serão salvas.</w:t>
            </w:r>
          </w:p>
        </w:tc>
      </w:tr>
      <w:tr w:rsidR="005B0A56" w:rsidRPr="00377AB4" w14:paraId="5899A579" w14:textId="77777777" w:rsidTr="00000520">
        <w:trPr>
          <w:trHeight w:val="619"/>
        </w:trPr>
        <w:tc>
          <w:tcPr>
            <w:tcW w:w="3857" w:type="dxa"/>
            <w:shd w:val="clear" w:color="auto" w:fill="auto"/>
          </w:tcPr>
          <w:p w14:paraId="30EC8C00" w14:textId="77777777"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7" w:type="dxa"/>
            <w:shd w:val="clear" w:color="auto" w:fill="auto"/>
          </w:tcPr>
          <w:p w14:paraId="7DC3B8E8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14:paraId="57AE2C3E" w14:textId="77777777" w:rsidTr="00000520">
        <w:trPr>
          <w:trHeight w:val="1238"/>
        </w:trPr>
        <w:tc>
          <w:tcPr>
            <w:tcW w:w="3857" w:type="dxa"/>
            <w:shd w:val="clear" w:color="auto" w:fill="auto"/>
          </w:tcPr>
          <w:p w14:paraId="196E0347" w14:textId="5AB4FEBE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de “</w:t>
            </w:r>
            <w:r w:rsid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rotina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” para detalhar informações</w:t>
            </w:r>
            <w:r w:rsid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que o responsável deve preencher.</w:t>
            </w:r>
          </w:p>
        </w:tc>
        <w:tc>
          <w:tcPr>
            <w:tcW w:w="3847" w:type="dxa"/>
            <w:shd w:val="clear" w:color="auto" w:fill="auto"/>
          </w:tcPr>
          <w:p w14:paraId="2C8078FC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14:paraId="388465CC" w14:textId="77777777" w:rsidTr="00000520">
        <w:trPr>
          <w:trHeight w:val="1449"/>
        </w:trPr>
        <w:tc>
          <w:tcPr>
            <w:tcW w:w="3857" w:type="dxa"/>
            <w:shd w:val="clear" w:color="auto" w:fill="auto"/>
          </w:tcPr>
          <w:p w14:paraId="4FE4386A" w14:textId="77777777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7" w:type="dxa"/>
            <w:shd w:val="clear" w:color="auto" w:fill="auto"/>
          </w:tcPr>
          <w:p w14:paraId="015517F3" w14:textId="22C56178"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O sistema exibe um campo para adicionar as </w:t>
            </w:r>
            <w:r w:rsid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informações a serem preenchidas.</w:t>
            </w:r>
          </w:p>
        </w:tc>
      </w:tr>
      <w:tr w:rsidR="00000520" w:rsidRPr="00377AB4" w14:paraId="77CF7142" w14:textId="77777777" w:rsidTr="00000520">
        <w:trPr>
          <w:trHeight w:val="1449"/>
        </w:trPr>
        <w:tc>
          <w:tcPr>
            <w:tcW w:w="3857" w:type="dxa"/>
            <w:shd w:val="clear" w:color="auto" w:fill="auto"/>
          </w:tcPr>
          <w:p w14:paraId="7AA12A00" w14:textId="72CE4BA3" w:rsidR="00000520" w:rsidRPr="00377AB4" w:rsidRDefault="00000520" w:rsidP="000005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O responsável completa as informações de acordo com as necessidades de ca</w:t>
            </w:r>
            <w:r w:rsidR="00153D19">
              <w:rPr>
                <w:rFonts w:ascii="Arial" w:hAnsi="Arial" w:cs="Arial"/>
                <w:color w:val="5B9BD5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 idoso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.</w:t>
            </w:r>
          </w:p>
        </w:tc>
        <w:tc>
          <w:tcPr>
            <w:tcW w:w="3847" w:type="dxa"/>
            <w:shd w:val="clear" w:color="auto" w:fill="auto"/>
          </w:tcPr>
          <w:p w14:paraId="13D54547" w14:textId="77777777" w:rsidR="00000520" w:rsidRPr="00377AB4" w:rsidRDefault="00000520" w:rsidP="000005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00520" w:rsidRPr="00377AB4" w14:paraId="4179E848" w14:textId="77777777" w:rsidTr="00000520">
        <w:trPr>
          <w:trHeight w:val="633"/>
        </w:trPr>
        <w:tc>
          <w:tcPr>
            <w:tcW w:w="3857" w:type="dxa"/>
            <w:shd w:val="clear" w:color="auto" w:fill="auto"/>
          </w:tcPr>
          <w:p w14:paraId="4A421681" w14:textId="08D10653" w:rsidR="00000520" w:rsidRPr="00000520" w:rsidRDefault="00000520" w:rsidP="00000520">
            <w:pPr>
              <w:rPr>
                <w:rFonts w:cstheme="minorHAnsi"/>
                <w:i/>
                <w:sz w:val="22"/>
                <w:szCs w:val="22"/>
              </w:rPr>
            </w:pPr>
          </w:p>
        </w:tc>
        <w:tc>
          <w:tcPr>
            <w:tcW w:w="3847" w:type="dxa"/>
            <w:shd w:val="clear" w:color="auto" w:fill="auto"/>
          </w:tcPr>
          <w:p w14:paraId="64663E89" w14:textId="31165FEA" w:rsidR="00000520" w:rsidRPr="00000520" w:rsidRDefault="00000520" w:rsidP="000005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2E74B5" w:themeColor="accent1" w:themeShade="BF"/>
                <w:sz w:val="22"/>
                <w:szCs w:val="22"/>
              </w:rPr>
            </w:pPr>
            <w:r w:rsidRPr="0000052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4. </w:t>
            </w:r>
            <w:r w:rsidRPr="00000520"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exibe um campo para salvar todas as modificações feitas pelo responsável.</w:t>
            </w:r>
          </w:p>
        </w:tc>
      </w:tr>
      <w:tr w:rsidR="00000520" w:rsidRPr="00377AB4" w14:paraId="2DC373A0" w14:textId="77777777" w:rsidTr="00000520">
        <w:trPr>
          <w:trHeight w:val="1370"/>
        </w:trPr>
        <w:tc>
          <w:tcPr>
            <w:tcW w:w="3857" w:type="dxa"/>
            <w:shd w:val="clear" w:color="auto" w:fill="auto"/>
          </w:tcPr>
          <w:p w14:paraId="7CD0FC2D" w14:textId="42E002BF" w:rsidR="00000520" w:rsidRPr="00000520" w:rsidRDefault="00000520" w:rsidP="00000520">
            <w:pPr>
              <w:pStyle w:val="Ttulo2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000520"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  <w:t>Clicar no botão “Salvar” para salvar as informações.</w:t>
            </w:r>
          </w:p>
        </w:tc>
        <w:tc>
          <w:tcPr>
            <w:tcW w:w="3847" w:type="dxa"/>
            <w:shd w:val="clear" w:color="auto" w:fill="auto"/>
          </w:tcPr>
          <w:p w14:paraId="78674B5F" w14:textId="01A60710" w:rsidR="00000520" w:rsidRPr="00000520" w:rsidRDefault="00000520" w:rsidP="00000520">
            <w:pPr>
              <w:pStyle w:val="Ttulo2"/>
              <w:numPr>
                <w:ilvl w:val="0"/>
                <w:numId w:val="0"/>
              </w:numPr>
              <w:ind w:left="360" w:hanging="360"/>
              <w:rPr>
                <w:b w:val="0"/>
                <w:bCs w:val="0"/>
              </w:rPr>
            </w:pPr>
          </w:p>
        </w:tc>
      </w:tr>
    </w:tbl>
    <w:p w14:paraId="3E377B32" w14:textId="77777777" w:rsidR="005B0A56" w:rsidRPr="006C3B11" w:rsidRDefault="005B0A56" w:rsidP="006C3B11"/>
    <w:p w14:paraId="717DFE3C" w14:textId="77777777" w:rsidR="00BB7F5D" w:rsidRDefault="00BB7F5D" w:rsidP="00BB7F5D"/>
    <w:p w14:paraId="098F322B" w14:textId="77777777" w:rsidR="00BB7F5D" w:rsidRDefault="00BB7F5D" w:rsidP="00BB7F5D"/>
    <w:p w14:paraId="6456F32B" w14:textId="77777777" w:rsidR="00000520" w:rsidRDefault="00000520" w:rsidP="00BB7F5D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7"/>
        <w:gridCol w:w="3847"/>
      </w:tblGrid>
      <w:tr w:rsidR="00000520" w:rsidRPr="00377AB4" w14:paraId="1BBAE782" w14:textId="77777777" w:rsidTr="0087784A">
        <w:trPr>
          <w:trHeight w:val="606"/>
        </w:trPr>
        <w:tc>
          <w:tcPr>
            <w:tcW w:w="3857" w:type="dxa"/>
            <w:shd w:val="clear" w:color="auto" w:fill="auto"/>
          </w:tcPr>
          <w:p w14:paraId="36FF3E81" w14:textId="77777777" w:rsidR="00000520" w:rsidRPr="00D544F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7" w:type="dxa"/>
            <w:shd w:val="clear" w:color="auto" w:fill="auto"/>
          </w:tcPr>
          <w:p w14:paraId="790DA68A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Gerir rotina</w:t>
            </w:r>
          </w:p>
        </w:tc>
      </w:tr>
      <w:tr w:rsidR="00000520" w:rsidRPr="00377AB4" w14:paraId="5240AACD" w14:textId="77777777" w:rsidTr="0087784A">
        <w:trPr>
          <w:trHeight w:val="619"/>
        </w:trPr>
        <w:tc>
          <w:tcPr>
            <w:tcW w:w="3857" w:type="dxa"/>
            <w:shd w:val="clear" w:color="auto" w:fill="auto"/>
          </w:tcPr>
          <w:p w14:paraId="6C5024F0" w14:textId="77777777" w:rsidR="00000520" w:rsidRPr="00D544F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7" w:type="dxa"/>
            <w:shd w:val="clear" w:color="auto" w:fill="auto"/>
          </w:tcPr>
          <w:p w14:paraId="59A60CAA" w14:textId="42B74E40" w:rsidR="00000520" w:rsidRPr="00377AB4" w:rsidRDefault="00000520" w:rsidP="0087784A">
            <w:pPr>
              <w:pStyle w:val="PargrafodaLista"/>
              <w:tabs>
                <w:tab w:val="left" w:pos="2592"/>
              </w:tabs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Cenário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alternativo 1</w:t>
            </w:r>
          </w:p>
        </w:tc>
      </w:tr>
      <w:tr w:rsidR="00000520" w:rsidRPr="00377AB4" w14:paraId="0EA7249D" w14:textId="77777777" w:rsidTr="0087784A">
        <w:trPr>
          <w:trHeight w:val="606"/>
        </w:trPr>
        <w:tc>
          <w:tcPr>
            <w:tcW w:w="3857" w:type="dxa"/>
            <w:shd w:val="clear" w:color="auto" w:fill="auto"/>
          </w:tcPr>
          <w:p w14:paraId="15E55A89" w14:textId="77777777" w:rsidR="00000520" w:rsidRPr="00D544F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7" w:type="dxa"/>
            <w:shd w:val="clear" w:color="auto" w:fill="auto"/>
          </w:tcPr>
          <w:p w14:paraId="1ACEE801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Responsável</w:t>
            </w:r>
          </w:p>
        </w:tc>
      </w:tr>
      <w:tr w:rsidR="00000520" w:rsidRPr="005B0A56" w14:paraId="241D744E" w14:textId="77777777" w:rsidTr="0087784A">
        <w:trPr>
          <w:trHeight w:val="1449"/>
        </w:trPr>
        <w:tc>
          <w:tcPr>
            <w:tcW w:w="3857" w:type="dxa"/>
            <w:shd w:val="clear" w:color="auto" w:fill="auto"/>
          </w:tcPr>
          <w:p w14:paraId="3D3461FE" w14:textId="77777777" w:rsidR="00000520" w:rsidRPr="005B0A56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  <w:r w:rsidRPr="005B0A56"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3847" w:type="dxa"/>
            <w:shd w:val="clear" w:color="auto" w:fill="auto"/>
          </w:tcPr>
          <w:p w14:paraId="1DA027A4" w14:textId="77777777" w:rsidR="00000520" w:rsidRPr="00C420C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  <w:r w:rsidRPr="00C420C7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cadastrado como responsável logado no sistema, com idoso pré-selecionado. </w:t>
            </w:r>
          </w:p>
        </w:tc>
      </w:tr>
      <w:tr w:rsidR="00000520" w:rsidRPr="00377AB4" w14:paraId="1856CBF6" w14:textId="77777777" w:rsidTr="0087784A">
        <w:trPr>
          <w:trHeight w:val="1028"/>
        </w:trPr>
        <w:tc>
          <w:tcPr>
            <w:tcW w:w="3857" w:type="dxa"/>
            <w:shd w:val="clear" w:color="auto" w:fill="auto"/>
          </w:tcPr>
          <w:p w14:paraId="190390E1" w14:textId="77777777" w:rsidR="00000520" w:rsidRPr="00D544F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7" w:type="dxa"/>
            <w:shd w:val="clear" w:color="auto" w:fill="auto"/>
          </w:tcPr>
          <w:p w14:paraId="38D9D896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cadastros de atividades as modificações serão salvas.</w:t>
            </w:r>
          </w:p>
        </w:tc>
      </w:tr>
      <w:tr w:rsidR="00000520" w:rsidRPr="00377AB4" w14:paraId="7513103E" w14:textId="77777777" w:rsidTr="0087784A">
        <w:trPr>
          <w:trHeight w:val="619"/>
        </w:trPr>
        <w:tc>
          <w:tcPr>
            <w:tcW w:w="3857" w:type="dxa"/>
            <w:shd w:val="clear" w:color="auto" w:fill="auto"/>
          </w:tcPr>
          <w:p w14:paraId="54DB4B32" w14:textId="77777777" w:rsidR="00000520" w:rsidRPr="00D544F7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7" w:type="dxa"/>
            <w:shd w:val="clear" w:color="auto" w:fill="auto"/>
          </w:tcPr>
          <w:p w14:paraId="7BE0AB28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000520" w:rsidRPr="00377AB4" w14:paraId="7D5C959B" w14:textId="77777777" w:rsidTr="0087784A">
        <w:trPr>
          <w:trHeight w:val="1238"/>
        </w:trPr>
        <w:tc>
          <w:tcPr>
            <w:tcW w:w="3857" w:type="dxa"/>
            <w:shd w:val="clear" w:color="auto" w:fill="auto"/>
          </w:tcPr>
          <w:p w14:paraId="77631E52" w14:textId="1660CEAE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de “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Editar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rotina” para detalhar informações que o responsável deve preencher.</w:t>
            </w:r>
          </w:p>
        </w:tc>
        <w:tc>
          <w:tcPr>
            <w:tcW w:w="3847" w:type="dxa"/>
            <w:shd w:val="clear" w:color="auto" w:fill="auto"/>
          </w:tcPr>
          <w:p w14:paraId="308F1D1C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00520" w:rsidRPr="00377AB4" w14:paraId="2D47BE06" w14:textId="77777777" w:rsidTr="0087784A">
        <w:trPr>
          <w:trHeight w:val="1449"/>
        </w:trPr>
        <w:tc>
          <w:tcPr>
            <w:tcW w:w="3857" w:type="dxa"/>
            <w:shd w:val="clear" w:color="auto" w:fill="auto"/>
          </w:tcPr>
          <w:p w14:paraId="63E464BA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7" w:type="dxa"/>
            <w:shd w:val="clear" w:color="auto" w:fill="auto"/>
          </w:tcPr>
          <w:p w14:paraId="4BF91281" w14:textId="0D845121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exibe um campo para adicio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nar, modificar ou excluir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as informações a serem preenchidas.</w:t>
            </w:r>
          </w:p>
        </w:tc>
      </w:tr>
      <w:tr w:rsidR="00000520" w:rsidRPr="00377AB4" w14:paraId="5766B583" w14:textId="77777777" w:rsidTr="0087784A">
        <w:trPr>
          <w:trHeight w:val="1449"/>
        </w:trPr>
        <w:tc>
          <w:tcPr>
            <w:tcW w:w="3857" w:type="dxa"/>
            <w:shd w:val="clear" w:color="auto" w:fill="auto"/>
          </w:tcPr>
          <w:p w14:paraId="3451B9E2" w14:textId="6CEAAEA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Pr="00000520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>O responsável completa as informações</w:t>
            </w:r>
            <w:r w:rsidR="00153D19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 xml:space="preserve"> acrescentando, alterando ou deletando</w:t>
            </w:r>
            <w:r w:rsidRPr="00000520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 xml:space="preserve"> </w:t>
            </w:r>
            <w:r w:rsidRPr="00000520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>de acordo com as necessidades de ca</w:t>
            </w:r>
            <w:r w:rsidR="00153D19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>d</w:t>
            </w:r>
            <w:r w:rsidRPr="00000520">
              <w:rPr>
                <w:rFonts w:ascii="Arial" w:hAnsi="Arial" w:cs="Arial"/>
                <w:i/>
                <w:iCs/>
                <w:color w:val="5B9BD5"/>
                <w:sz w:val="22"/>
                <w:szCs w:val="22"/>
              </w:rPr>
              <w:t>a idoso.</w:t>
            </w:r>
          </w:p>
        </w:tc>
        <w:tc>
          <w:tcPr>
            <w:tcW w:w="3847" w:type="dxa"/>
            <w:shd w:val="clear" w:color="auto" w:fill="auto"/>
          </w:tcPr>
          <w:p w14:paraId="3E54D471" w14:textId="77777777" w:rsidR="00000520" w:rsidRPr="00377AB4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00520" w:rsidRPr="00377AB4" w14:paraId="662B9CCA" w14:textId="77777777" w:rsidTr="0087784A">
        <w:trPr>
          <w:trHeight w:val="633"/>
        </w:trPr>
        <w:tc>
          <w:tcPr>
            <w:tcW w:w="3857" w:type="dxa"/>
            <w:shd w:val="clear" w:color="auto" w:fill="auto"/>
          </w:tcPr>
          <w:p w14:paraId="1A4E40DA" w14:textId="77777777" w:rsidR="00000520" w:rsidRPr="00000520" w:rsidRDefault="00000520" w:rsidP="0087784A">
            <w:pPr>
              <w:rPr>
                <w:rFonts w:cstheme="minorHAnsi"/>
                <w:i/>
                <w:sz w:val="22"/>
                <w:szCs w:val="22"/>
              </w:rPr>
            </w:pPr>
          </w:p>
        </w:tc>
        <w:tc>
          <w:tcPr>
            <w:tcW w:w="3847" w:type="dxa"/>
            <w:shd w:val="clear" w:color="auto" w:fill="auto"/>
          </w:tcPr>
          <w:p w14:paraId="471AB201" w14:textId="5B44AAD5" w:rsidR="00000520" w:rsidRPr="00000520" w:rsidRDefault="00000520" w:rsidP="0087784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2E74B5" w:themeColor="accent1" w:themeShade="BF"/>
                <w:sz w:val="22"/>
                <w:szCs w:val="22"/>
              </w:rPr>
            </w:pPr>
            <w:r w:rsidRPr="0000052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4. O sistema exibe um campo para salvar todas as </w:t>
            </w:r>
            <w:r w:rsidR="00153D19">
              <w:rPr>
                <w:rFonts w:ascii="Arial" w:hAnsi="Arial" w:cs="Arial"/>
                <w:i/>
                <w:color w:val="5B9BD5"/>
                <w:sz w:val="22"/>
                <w:szCs w:val="22"/>
              </w:rPr>
              <w:t>edições</w:t>
            </w:r>
            <w:r w:rsidRPr="0000052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feitas pelo responsável.</w:t>
            </w:r>
          </w:p>
        </w:tc>
      </w:tr>
      <w:tr w:rsidR="00000520" w:rsidRPr="00377AB4" w14:paraId="5C801A52" w14:textId="77777777" w:rsidTr="0087784A">
        <w:trPr>
          <w:trHeight w:val="1370"/>
        </w:trPr>
        <w:tc>
          <w:tcPr>
            <w:tcW w:w="3857" w:type="dxa"/>
            <w:shd w:val="clear" w:color="auto" w:fill="auto"/>
          </w:tcPr>
          <w:p w14:paraId="322AD5B7" w14:textId="77777777" w:rsidR="00000520" w:rsidRPr="00000520" w:rsidRDefault="00000520" w:rsidP="0087784A">
            <w:pPr>
              <w:pStyle w:val="Ttulo2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000520"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  <w:t>Clicar no botão “Salvar” para salvar as informações.</w:t>
            </w:r>
          </w:p>
        </w:tc>
        <w:tc>
          <w:tcPr>
            <w:tcW w:w="3847" w:type="dxa"/>
            <w:shd w:val="clear" w:color="auto" w:fill="auto"/>
          </w:tcPr>
          <w:p w14:paraId="30558946" w14:textId="77777777" w:rsidR="00000520" w:rsidRPr="00000520" w:rsidRDefault="00000520" w:rsidP="0087784A">
            <w:pPr>
              <w:pStyle w:val="Ttulo2"/>
              <w:numPr>
                <w:ilvl w:val="0"/>
                <w:numId w:val="0"/>
              </w:numPr>
              <w:ind w:left="360" w:hanging="360"/>
              <w:rPr>
                <w:b w:val="0"/>
                <w:bCs w:val="0"/>
              </w:rPr>
            </w:pPr>
          </w:p>
        </w:tc>
      </w:tr>
    </w:tbl>
    <w:p w14:paraId="1A2FCE04" w14:textId="77777777" w:rsidR="00000520" w:rsidRDefault="00000520" w:rsidP="00BB7F5D"/>
    <w:p w14:paraId="51301370" w14:textId="77777777" w:rsidR="00153D19" w:rsidRDefault="00153D19" w:rsidP="00BB7F5D"/>
    <w:p w14:paraId="430D64DB" w14:textId="77777777" w:rsidR="00153D19" w:rsidRPr="00BB7F5D" w:rsidRDefault="00153D19" w:rsidP="00BB7F5D"/>
    <w:p w14:paraId="55846486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lastRenderedPageBreak/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53115EC4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312C4A7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C6D693B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C6AE91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C7C8CA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5EB21338" w14:textId="77777777" w:rsidTr="002F5967">
        <w:tc>
          <w:tcPr>
            <w:tcW w:w="1923" w:type="pct"/>
          </w:tcPr>
          <w:p w14:paraId="0B319DB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97CFB5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AC3A58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09829C0" w14:textId="77777777" w:rsidR="006E5425" w:rsidRPr="002C5A42" w:rsidRDefault="006E5425" w:rsidP="00514CA3"/>
    <w:sectPr w:rsidR="006E5425" w:rsidRPr="002C5A42" w:rsidSect="00CA5EE2"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765D" w14:textId="77777777" w:rsidR="0063246B" w:rsidRDefault="0063246B">
      <w:pPr>
        <w:spacing w:after="0" w:line="240" w:lineRule="auto"/>
      </w:pPr>
      <w:r>
        <w:separator/>
      </w:r>
    </w:p>
  </w:endnote>
  <w:endnote w:type="continuationSeparator" w:id="0">
    <w:p w14:paraId="1B54A690" w14:textId="77777777" w:rsidR="0063246B" w:rsidRDefault="0063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FF06" w14:textId="77777777" w:rsidR="0063246B" w:rsidRDefault="0063246B">
      <w:pPr>
        <w:spacing w:after="0" w:line="240" w:lineRule="auto"/>
      </w:pPr>
      <w:r>
        <w:separator/>
      </w:r>
    </w:p>
  </w:footnote>
  <w:footnote w:type="continuationSeparator" w:id="0">
    <w:p w14:paraId="12BA5BF2" w14:textId="77777777" w:rsidR="0063246B" w:rsidRDefault="0063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8367">
    <w:abstractNumId w:val="0"/>
  </w:num>
  <w:num w:numId="2" w16cid:durableId="1924148512">
    <w:abstractNumId w:val="3"/>
  </w:num>
  <w:num w:numId="3" w16cid:durableId="150682118">
    <w:abstractNumId w:val="3"/>
    <w:lvlOverride w:ilvl="0">
      <w:startOverride w:val="1"/>
    </w:lvlOverride>
  </w:num>
  <w:num w:numId="4" w16cid:durableId="1061831708">
    <w:abstractNumId w:val="1"/>
  </w:num>
  <w:num w:numId="5" w16cid:durableId="1244149109">
    <w:abstractNumId w:val="2"/>
  </w:num>
  <w:num w:numId="6" w16cid:durableId="1767070109">
    <w:abstractNumId w:val="1"/>
  </w:num>
  <w:num w:numId="7" w16cid:durableId="276569281">
    <w:abstractNumId w:val="1"/>
  </w:num>
  <w:num w:numId="8" w16cid:durableId="89805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0520"/>
    <w:rsid w:val="00002201"/>
    <w:rsid w:val="000313E9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6BD8"/>
    <w:rsid w:val="00147D67"/>
    <w:rsid w:val="0015297D"/>
    <w:rsid w:val="00153D19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0915"/>
    <w:rsid w:val="002C5A42"/>
    <w:rsid w:val="002D352E"/>
    <w:rsid w:val="002D6CBC"/>
    <w:rsid w:val="002E1E88"/>
    <w:rsid w:val="002E2372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B0A56"/>
    <w:rsid w:val="005D1E03"/>
    <w:rsid w:val="0062057C"/>
    <w:rsid w:val="00620ED1"/>
    <w:rsid w:val="00630B86"/>
    <w:rsid w:val="0063246B"/>
    <w:rsid w:val="00643F39"/>
    <w:rsid w:val="00661860"/>
    <w:rsid w:val="00683FAF"/>
    <w:rsid w:val="006A7E89"/>
    <w:rsid w:val="006C3B11"/>
    <w:rsid w:val="006C62F5"/>
    <w:rsid w:val="006D36FD"/>
    <w:rsid w:val="006D59CC"/>
    <w:rsid w:val="006E5425"/>
    <w:rsid w:val="00713EC5"/>
    <w:rsid w:val="007243B8"/>
    <w:rsid w:val="00742E55"/>
    <w:rsid w:val="00770F29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83027"/>
    <w:rsid w:val="00B915D0"/>
    <w:rsid w:val="00BB4771"/>
    <w:rsid w:val="00BB7F5D"/>
    <w:rsid w:val="00BC74DA"/>
    <w:rsid w:val="00BE19D4"/>
    <w:rsid w:val="00C04900"/>
    <w:rsid w:val="00C420C7"/>
    <w:rsid w:val="00C4558F"/>
    <w:rsid w:val="00C50926"/>
    <w:rsid w:val="00C61465"/>
    <w:rsid w:val="00C84D10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461EA"/>
    <w:rsid w:val="00D544F7"/>
    <w:rsid w:val="00D75968"/>
    <w:rsid w:val="00D96542"/>
    <w:rsid w:val="00DC42DA"/>
    <w:rsid w:val="00DE496E"/>
    <w:rsid w:val="00E14302"/>
    <w:rsid w:val="00E2520C"/>
    <w:rsid w:val="00E528F0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7077E"/>
  <w15:docId w15:val="{25C4C485-4A53-4D56-9F27-F75E552C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tabs>
        <w:tab w:val="clear" w:pos="2628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3033BA"/>
    <w:rsid w:val="003C1E1D"/>
    <w:rsid w:val="003C7DE1"/>
    <w:rsid w:val="00552229"/>
    <w:rsid w:val="00570693"/>
    <w:rsid w:val="00704804"/>
    <w:rsid w:val="007A3602"/>
    <w:rsid w:val="00851622"/>
    <w:rsid w:val="00865AB6"/>
    <w:rsid w:val="00970072"/>
    <w:rsid w:val="00A244A1"/>
    <w:rsid w:val="00A52B08"/>
    <w:rsid w:val="00AB077F"/>
    <w:rsid w:val="00B42A3E"/>
    <w:rsid w:val="00BD000F"/>
    <w:rsid w:val="00D32ED5"/>
    <w:rsid w:val="00D527F1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94093C-F69A-47B6-98DB-8AB352CEB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22</TotalTime>
  <Pages>6</Pages>
  <Words>495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Diogo Henrique Goncalves Mendes</cp:lastModifiedBy>
  <cp:revision>3</cp:revision>
  <dcterms:created xsi:type="dcterms:W3CDTF">2023-06-22T22:11:00Z</dcterms:created>
  <dcterms:modified xsi:type="dcterms:W3CDTF">2023-06-24T15:56:00Z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